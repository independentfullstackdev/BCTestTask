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B3913" w:rsidR="00D54DEE" w:rsidP="00E271C9" w:rsidRDefault="00D54DEE" w14:paraId="08F2D3CD" w14:textId="77777777">
      <w:pPr>
        <w:spacing w:after="0" w:line="1200" w:lineRule="exact"/>
        <w:rPr>
          <w:sz w:val="12"/>
          <w:szCs w:val="12"/>
        </w:rPr>
      </w:pPr>
    </w:p>
    <w:tbl>
      <w:tblPr>
        <w:tblW w:w="9921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843"/>
        <w:gridCol w:w="2683"/>
        <w:gridCol w:w="1152"/>
        <w:gridCol w:w="1214"/>
        <w:gridCol w:w="656"/>
        <w:gridCol w:w="189"/>
        <w:gridCol w:w="724"/>
        <w:gridCol w:w="927"/>
        <w:gridCol w:w="1533"/>
      </w:tblGrid>
      <w:tr w:rsidRPr="00E271C9" w:rsidR="008378BE" w:rsidTr="008378BE" w14:paraId="3381EFBB" w14:textId="77777777">
        <w:trPr>
          <w:trHeight w:val="556"/>
        </w:trPr>
        <w:sdt>
          <w:sdtPr>
            <w:rPr>
              <w:rFonts w:ascii="Verdana" w:hAnsi="Verdana"/>
              <w:szCs w:val="18"/>
            </w:rPr>
            <w:id w:val="219951007"/>
            <w:placeholder>
              <w:docPart w:val="897309B51FD34F249ED79919CC547957"/>
            </w:placeholder>
            <w15:dataBinding w:prefixMappings="xmlns:ns0='urn:microsoft-dynamics-nav/reports/Standard_Sales_Invoice/1306/' " w:xpath="/ns0:NavWordReportXmlPart[1]/ns0:Header[1]/ns0:Line[1]/ns0:Qty_Lbl[1]" w:storeItemID="{0170F0DF-CFF2-49D0-8723-A5AD8273270D}" w16sdtdh:storeItemChecksum="kKhBFg=="/>
          </w:sdtPr>
          <w:sdtEndPr/>
          <w:sdtContent>
            <w:tc>
              <w:tcPr>
                <w:tcW w:w="843" w:type="dxa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8378BE" w:rsidP="006F114F" w:rsidRDefault="008378BE" w14:paraId="66B41D49" w14:textId="42B99808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Qty_Lbl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9056705A7212403C8F6711E40AF75E8B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683" w:type="dxa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8378BE" w:rsidP="000B22DC" w:rsidRDefault="008378BE" w14:paraId="26D4741B" w14:textId="77777777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152" w:type="dxa"/>
            <w:tcBorders>
              <w:bottom w:val="single" w:color="A6A6A6" w:themeColor="background1" w:themeShade="A6" w:sz="4" w:space="0"/>
            </w:tcBorders>
          </w:tcPr>
          <w:p w:rsidR="008378BE" w:rsidP="00080BE8" w:rsidRDefault="00080BE8" w14:paraId="59C896BA" w14:textId="5092DE1A">
            <w:pPr>
              <w:pStyle w:val="Heading1"/>
              <w:spacing w:before="240" w:line="240" w:lineRule="auto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szCs w:val="18"/>
              </w:rPr>
              <w:t>Attributes</w:t>
            </w:r>
          </w:p>
        </w:tc>
        <w:sdt>
          <w:sdtPr>
            <w:rPr>
              <w:rFonts w:ascii="Verdana" w:hAnsi="Verdana"/>
              <w:szCs w:val="18"/>
            </w:rPr>
            <w:id w:val="-1863580909"/>
            <w:placeholder>
              <w:docPart w:val="897309B51FD34F249ED79919CC547957"/>
            </w:placeholder>
            <w15:dataBinding w:prefixMappings="xmlns:ns0='urn:microsoft-dynamics-nav/reports/Standard_Sales_Invoice/1306/' " w:xpath="/ns0:NavWordReportXmlPart[1]/ns0:Header[1]/ns0:Line[1]/ns0:Price_Lbl[1]" w:storeItemID="{0170F0DF-CFF2-49D0-8723-A5AD8273270D}" w16sdtdh:storeItemChecksum="kKhBFg=="/>
          </w:sdtPr>
          <w:sdtEndPr/>
          <w:sdtContent>
            <w:tc>
              <w:tcPr>
                <w:tcW w:w="1214" w:type="dxa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8378BE" w:rsidP="00EA68A8" w:rsidRDefault="008378BE" w14:paraId="3F76E994" w14:textId="5D3AAB89">
                <w:pPr>
                  <w:pStyle w:val="Heading1"/>
                  <w:spacing w:after="240"/>
                  <w:jc w:val="right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Price_Lbl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szCs w:val="18"/>
            </w:rPr>
            <w:id w:val="-1413768952"/>
            <w:placeholder>
              <w:docPart w:val="897309B51FD34F249ED79919CC547957"/>
            </w:placeholder>
            <w15:dataBinding w:prefixMappings="xmlns:ns0='urn:microsoft-dynamics-nav/reports/Standard_Sales_Invoice/1306/' " w:xpath="/ns0:NavWordReportXmlPart[1]/ns0:Header[1]/ns0:Line[1]/ns0:PricePer_Lbl[1]" w:storeItemID="{0170F0DF-CFF2-49D0-8723-A5AD8273270D}" w16sdtdh:storeItemChecksum="kKhBFg=="/>
          </w:sdtPr>
          <w:sdtEndPr/>
          <w:sdtContent>
            <w:tc>
              <w:tcPr>
                <w:tcW w:w="845" w:type="dxa"/>
                <w:gridSpan w:val="2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8378BE" w:rsidP="00BD0295" w:rsidRDefault="008378BE" w14:paraId="4FEBAE54" w14:textId="42BDD519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PricePer_Lbl</w:t>
                </w:r>
                <w:proofErr w:type="spellEnd"/>
              </w:p>
            </w:tc>
          </w:sdtContent>
        </w:sdt>
        <w:tc>
          <w:tcPr>
            <w:tcW w:w="724" w:type="dxa"/>
            <w:tcBorders>
              <w:bottom w:val="single" w:color="A6A6A6" w:themeColor="background1" w:themeShade="A6" w:sz="4" w:space="0"/>
            </w:tcBorders>
            <w:vAlign w:val="bottom"/>
          </w:tcPr>
          <w:p w:rsidRPr="00E271C9" w:rsidR="008378BE" w:rsidP="00E8574F" w:rsidRDefault="008378BE" w14:paraId="1F8BA502" w14:textId="77777777">
            <w:pPr>
              <w:pStyle w:val="Heading1"/>
              <w:spacing w:after="240"/>
              <w:rPr>
                <w:rFonts w:ascii="Verdana" w:hAnsi="Verdana"/>
                <w:szCs w:val="18"/>
              </w:rPr>
            </w:pPr>
          </w:p>
        </w:tc>
        <w:sdt>
          <w:sdtPr>
            <w:rPr>
              <w:rFonts w:ascii="Verdana" w:hAnsi="Verdana"/>
              <w:szCs w:val="18"/>
            </w:rPr>
            <w:alias w:val="#Nav: /Header/Line/VATPct_Line_Lbl"/>
            <w:tag w:val="#Nav: Standard_Sales_Invoice/1306"/>
            <w:id w:val="1291246806"/>
            <w:placeholder>
              <w:docPart w:val="9897085986774272A231BA05479C8C0A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927" w:type="dxa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8378BE" w:rsidP="004E62E7" w:rsidRDefault="008378BE" w14:paraId="4B46050F" w14:textId="77777777">
                <w:pPr>
                  <w:pStyle w:val="Heading1"/>
                  <w:spacing w:after="240"/>
                  <w:jc w:val="right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VATPct_Line_Lbl</w:t>
                </w:r>
              </w:p>
            </w:tc>
          </w:sdtContent>
        </w:sdt>
        <w:sdt>
          <w:sdtPr>
            <w:rPr>
              <w:rFonts w:ascii="Verdana" w:hAnsi="Verdana"/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9897085986774272A231BA05479C8C0A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533" w:type="dxa"/>
                <w:tcBorders>
                  <w:bottom w:val="single" w:color="A6A6A6" w:themeColor="background1" w:themeShade="A6" w:sz="4" w:space="0"/>
                </w:tcBorders>
                <w:tcMar>
                  <w:right w:w="0" w:type="dxa"/>
                </w:tcMar>
                <w:vAlign w:val="bottom"/>
              </w:tcPr>
              <w:p w:rsidRPr="00E271C9" w:rsidR="008378BE" w:rsidP="00746AC5" w:rsidRDefault="008378BE" w14:paraId="583CE74A" w14:textId="77777777">
                <w:pPr>
                  <w:pStyle w:val="Heading1"/>
                  <w:spacing w:after="240"/>
                  <w:ind w:left="505"/>
                  <w:jc w:val="right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LineAmount_Line_Lbl</w:t>
                </w:r>
              </w:p>
            </w:tc>
          </w:sdtContent>
        </w:sdt>
      </w:tr>
      <w:tr w:rsidRPr="00E271C9" w:rsidR="008378BE" w:rsidTr="008378BE" w14:paraId="33162DA6" w14:textId="77777777">
        <w:trPr>
          <w:trHeight w:val="185"/>
        </w:trPr>
        <w:tc>
          <w:tcPr>
            <w:tcW w:w="843" w:type="dxa"/>
            <w:tcBorders>
              <w:top w:val="single" w:color="A6A6A6" w:themeColor="background1" w:themeShade="A6" w:sz="4" w:space="0"/>
            </w:tcBorders>
          </w:tcPr>
          <w:p w:rsidRPr="00E271C9" w:rsidR="008378BE" w:rsidP="00BD0295" w:rsidRDefault="008378BE" w14:paraId="1AD6975A" w14:textId="77777777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83" w:type="dxa"/>
            <w:tcBorders>
              <w:top w:val="single" w:color="A6A6A6" w:themeColor="background1" w:themeShade="A6" w:sz="4" w:space="0"/>
            </w:tcBorders>
          </w:tcPr>
          <w:p w:rsidRPr="00E271C9" w:rsidR="008378BE" w:rsidP="000B22DC" w:rsidRDefault="008378BE" w14:paraId="357916F0" w14:textId="77777777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52" w:type="dxa"/>
            <w:tcBorders>
              <w:top w:val="single" w:color="A6A6A6" w:themeColor="background1" w:themeShade="A6" w:sz="4" w:space="0"/>
            </w:tcBorders>
          </w:tcPr>
          <w:p w:rsidRPr="00E271C9" w:rsidR="008378BE" w:rsidP="00EA68A8" w:rsidRDefault="008378BE" w14:paraId="07A185DB" w14:textId="77777777">
            <w:pPr>
              <w:spacing w:after="0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14" w:type="dxa"/>
            <w:tcBorders>
              <w:top w:val="single" w:color="A6A6A6" w:themeColor="background1" w:themeShade="A6" w:sz="4" w:space="0"/>
            </w:tcBorders>
          </w:tcPr>
          <w:p w:rsidRPr="00E271C9" w:rsidR="008378BE" w:rsidP="00EA68A8" w:rsidRDefault="008378BE" w14:paraId="0171B45B" w14:textId="7F4B524E">
            <w:pPr>
              <w:spacing w:after="0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45" w:type="dxa"/>
            <w:gridSpan w:val="2"/>
            <w:tcBorders>
              <w:top w:val="single" w:color="A6A6A6" w:themeColor="background1" w:themeShade="A6" w:sz="4" w:space="0"/>
            </w:tcBorders>
          </w:tcPr>
          <w:p w:rsidRPr="00E271C9" w:rsidR="008378BE" w:rsidP="00BD0295" w:rsidRDefault="008378BE" w14:paraId="0220BF42" w14:textId="77777777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color="A6A6A6" w:themeColor="background1" w:themeShade="A6" w:sz="4" w:space="0"/>
            </w:tcBorders>
          </w:tcPr>
          <w:p w:rsidRPr="00E271C9" w:rsidR="008378BE" w:rsidP="00E8574F" w:rsidRDefault="008378BE" w14:paraId="3D56034C" w14:textId="77777777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color="A6A6A6" w:themeColor="background1" w:themeShade="A6" w:sz="4" w:space="0"/>
            </w:tcBorders>
          </w:tcPr>
          <w:p w:rsidRPr="00E271C9" w:rsidR="008378BE" w:rsidP="000B22DC" w:rsidRDefault="008378BE" w14:paraId="27C9420E" w14:textId="77777777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33" w:type="dxa"/>
            <w:tcBorders>
              <w:top w:val="single" w:color="A6A6A6" w:themeColor="background1" w:themeShade="A6" w:sz="4" w:space="0"/>
            </w:tcBorders>
            <w:tcMar>
              <w:right w:w="0" w:type="dxa"/>
            </w:tcMar>
          </w:tcPr>
          <w:p w:rsidRPr="00E271C9" w:rsidR="008378BE" w:rsidP="00746AC5" w:rsidRDefault="008378BE" w14:paraId="6EF7CA3B" w14:textId="77777777">
            <w:pPr>
              <w:spacing w:after="0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sdt>
        <w:sdtPr>
          <w:rPr>
            <w:rFonts w:ascii="Verdana" w:hAnsi="Verdana"/>
            <w:b/>
            <w:bCs/>
            <w:sz w:val="16"/>
            <w:szCs w:val="16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Verdana" w:hAnsi="Verdana"/>
                <w:b/>
                <w:bCs/>
                <w:sz w:val="16"/>
                <w:szCs w:val="16"/>
              </w:rPr>
              <w:id w:val="872800820"/>
              <w:placeholder>
                <w:docPart w:val="3559599F5B634CA8BF49A0AE8460517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E271C9" w:rsidR="008378BE" w:rsidTr="008378BE" w14:paraId="266488E9" w14:textId="77777777">
                <w:trPr>
                  <w:trHeight w:val="231"/>
                </w:trPr>
                <w:sdt>
                  <w:sdtP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67536E687F349A58305F251260F56EC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843" w:type="dxa"/>
                      </w:tcPr>
                      <w:p w:rsidRPr="00E271C9" w:rsidR="008378BE" w:rsidP="00080BE8" w:rsidRDefault="008378BE" w14:paraId="74E208A7" w14:textId="77777777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bCs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364FD331B128427A8662AEE937F8A0F0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83" w:type="dxa"/>
                      </w:tcPr>
                      <w:p w:rsidRPr="00E271C9" w:rsidR="008378BE" w:rsidP="00080BE8" w:rsidRDefault="008378BE" w14:paraId="1E72D639" w14:textId="77777777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id w:val="42577489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Attributes[1]" w:storeItemID="{0170F0DF-CFF2-49D0-8723-A5AD8273270D}"/>
                    <w:text/>
                    <w:alias w:val="#Nav: /Header/Line/Attributes"/>
                    <w:tag w:val="#Nav: Standard_Sales_Invoice/1306"/>
                  </w:sdtPr>
                  <w:sdtEndPr/>
                  <w:sdtContent>
                    <w:tc>
                      <w:tcPr>
                        <w:tcW w:w="1152" w:type="dxa"/>
                      </w:tcPr>
                      <w:p w:rsidR="008378BE" w:rsidP="00080BE8" w:rsidRDefault="008378BE" w14:paraId="3599DA75" w14:textId="4C1BEBB7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hAnsi="Verdana"/>
                            <w:sz w:val="16"/>
                            <w:szCs w:val="16"/>
                          </w:rPr>
                          <w:t>Attributes</w:t>
                        </w:r>
                      </w:p>
                    </w:tc>
                  </w:sdtContent>
                </w:sdt>
                <w:tc>
                  <w:tcPr>
                    <w:tcW w:w="1214" w:type="dxa"/>
                  </w:tcPr>
                  <w:p w:rsidRPr="00E271C9" w:rsidR="008378BE" w:rsidP="0020213D" w:rsidRDefault="002C5254" w14:paraId="3690FD62" w14:textId="5A98DE6D">
                    <w:pPr>
                      <w:jc w:val="right"/>
                      <w:rPr>
                        <w:rFonts w:ascii="Verdana" w:hAnsi="Verdana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#Nav: /Header/Line/UnitPrice"/>
                        <w:tag w:val="#Nav: Standard_Sales_Invoice/1306"/>
                        <w:id w:val="773364929"/>
                        <w:placeholder>
                          <w:docPart w:val="04E6299F24014454B7382B16AD6EFA4E"/>
                        </w:placeholder>
    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    <w:text/>
                      </w:sdtPr>
                      <w:sdtEndPr/>
                      <w:sdtContent>
                        <w:r w:rsidRPr="00E271C9" w:rsidR="008378BE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UnitPrice</w:t>
                        </w:r>
                      </w:sdtContent>
                    </w:sdt>
                    <w:r w:rsidR="008378BE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</w:p>
                </w:tc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C1441CA33B7946DEB6728535575C9345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845" w:type="dxa"/>
                        <w:gridSpan w:val="2"/>
                      </w:tcPr>
                      <w:p w:rsidRPr="00E271C9" w:rsidR="008378BE" w:rsidP="00080BE8" w:rsidRDefault="008378BE" w14:paraId="735566AD" w14:textId="77777777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38234898D422435985EA5BF57DB852A5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24" w:type="dxa"/>
                      </w:tcPr>
                      <w:p w:rsidRPr="00E271C9" w:rsidR="008378BE" w:rsidP="00080BE8" w:rsidRDefault="008378BE" w14:paraId="2E50DF07" w14:textId="77777777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C7206D02C52F4D129AA8A36C84CCF2A1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27" w:type="dxa"/>
                      </w:tcPr>
                      <w:p w:rsidRPr="00E271C9" w:rsidR="008378BE" w:rsidP="00080BE8" w:rsidRDefault="008378BE" w14:paraId="6F88E3D6" w14:textId="77777777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tc>
                  <w:tcPr>
                    <w:tcW w:w="1533" w:type="dxa"/>
                    <w:tcMar>
                      <w:right w:w="0" w:type="dxa"/>
                    </w:tcMar>
                  </w:tcPr>
                  <w:p w:rsidRPr="00E271C9" w:rsidR="008378BE" w:rsidP="0020213D" w:rsidRDefault="002C5254" w14:paraId="71996FD7" w14:textId="04164CE6">
                    <w:pPr>
                      <w:jc w:val="right"/>
                      <w:rPr>
                        <w:rFonts w:ascii="Verdana" w:hAnsi="Verdana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#Nav: /Header/Line/LineAmount_Line"/>
                        <w:tag w:val="#Nav: Standard_Sales_Invoice/1306"/>
                        <w:id w:val="-1829895906"/>
                        <w:placeholder>
                          <w:docPart w:val="0B90290B3FEB40B3A893E06F01BA2DDB"/>
                        </w:placeholder>
    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    <w:text/>
                      </w:sdtPr>
                      <w:sdtEndPr/>
                      <w:sdtContent>
                        <w:r w:rsidRPr="00E271C9" w:rsidR="008378BE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LineAmount_Line</w:t>
                        </w:r>
                      </w:sdtContent>
                    </w:sdt>
                    <w:r w:rsidR="008378BE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</w:p>
                </w:tc>
              </w:tr>
            </w:sdtContent>
          </w:sdt>
        </w:sdtContent>
      </w:sdt>
      <w:tr w:rsidRPr="00E271C9" w:rsidR="008378BE" w:rsidTr="008378BE" w14:paraId="38878250" w14:textId="77777777">
        <w:trPr>
          <w:trHeight w:val="20"/>
        </w:trPr>
        <w:tc>
          <w:tcPr>
            <w:tcW w:w="843" w:type="dxa"/>
            <w:tcBorders>
              <w:bottom w:val="single" w:color="A6A6A6" w:themeColor="background1" w:themeShade="A6" w:sz="4" w:space="0"/>
            </w:tcBorders>
          </w:tcPr>
          <w:p w:rsidRPr="00E271C9" w:rsidR="008378BE" w:rsidP="0060751D" w:rsidRDefault="008378BE" w14:paraId="79E52B95" w14:textId="77777777">
            <w:pPr>
              <w:pStyle w:val="NoSpacing"/>
              <w:spacing w:line="80" w:lineRule="exact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83" w:type="dxa"/>
            <w:tcBorders>
              <w:bottom w:val="single" w:color="A6A6A6" w:themeColor="background1" w:themeShade="A6" w:sz="4" w:space="0"/>
            </w:tcBorders>
          </w:tcPr>
          <w:p w:rsidRPr="00E271C9" w:rsidR="008378BE" w:rsidP="0060751D" w:rsidRDefault="008378BE" w14:paraId="67C5E445" w14:textId="77777777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52" w:type="dxa"/>
            <w:tcBorders>
              <w:bottom w:val="single" w:color="A6A6A6" w:themeColor="background1" w:themeShade="A6" w:sz="4" w:space="0"/>
            </w:tcBorders>
          </w:tcPr>
          <w:p w:rsidRPr="00E271C9" w:rsidR="008378BE" w:rsidP="00EA68A8" w:rsidRDefault="008378BE" w14:paraId="492E887C" w14:textId="77777777">
            <w:pPr>
              <w:pStyle w:val="NoSpacing"/>
              <w:spacing w:line="80" w:lineRule="exact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14" w:type="dxa"/>
            <w:tcBorders>
              <w:bottom w:val="single" w:color="A6A6A6" w:themeColor="background1" w:themeShade="A6" w:sz="4" w:space="0"/>
            </w:tcBorders>
          </w:tcPr>
          <w:p w:rsidRPr="00E271C9" w:rsidR="008378BE" w:rsidP="00EA68A8" w:rsidRDefault="008378BE" w14:paraId="2DD30FB2" w14:textId="6A5E92B1">
            <w:pPr>
              <w:pStyle w:val="NoSpacing"/>
              <w:spacing w:line="80" w:lineRule="exact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45" w:type="dxa"/>
            <w:gridSpan w:val="2"/>
            <w:tcBorders>
              <w:bottom w:val="single" w:color="A6A6A6" w:themeColor="background1" w:themeShade="A6" w:sz="4" w:space="0"/>
            </w:tcBorders>
          </w:tcPr>
          <w:p w:rsidRPr="00E271C9" w:rsidR="008378BE" w:rsidP="00BD0295" w:rsidRDefault="008378BE" w14:paraId="150DF755" w14:textId="77777777">
            <w:pPr>
              <w:pStyle w:val="NoSpacing"/>
              <w:spacing w:line="80" w:lineRule="exact"/>
              <w:ind w:firstLine="485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24" w:type="dxa"/>
            <w:tcBorders>
              <w:bottom w:val="single" w:color="A6A6A6" w:themeColor="background1" w:themeShade="A6" w:sz="4" w:space="0"/>
            </w:tcBorders>
          </w:tcPr>
          <w:p w:rsidRPr="00E271C9" w:rsidR="008378BE" w:rsidP="0060751D" w:rsidRDefault="008378BE" w14:paraId="53D63F49" w14:textId="77777777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27" w:type="dxa"/>
            <w:tcBorders>
              <w:bottom w:val="single" w:color="A6A6A6" w:themeColor="background1" w:themeShade="A6" w:sz="4" w:space="0"/>
            </w:tcBorders>
          </w:tcPr>
          <w:p w:rsidRPr="00E271C9" w:rsidR="008378BE" w:rsidP="0060751D" w:rsidRDefault="008378BE" w14:paraId="5D46B154" w14:textId="77777777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33" w:type="dxa"/>
            <w:tcBorders>
              <w:bottom w:val="single" w:color="A6A6A6" w:themeColor="background1" w:themeShade="A6" w:sz="4" w:space="0"/>
            </w:tcBorders>
            <w:tcMar>
              <w:right w:w="0" w:type="dxa"/>
            </w:tcMar>
          </w:tcPr>
          <w:p w:rsidRPr="00E271C9" w:rsidR="008378BE" w:rsidP="00F448E8" w:rsidRDefault="008378BE" w14:paraId="7C0DCD3C" w14:textId="77777777">
            <w:pPr>
              <w:pStyle w:val="NoSpacing"/>
              <w:spacing w:line="80" w:lineRule="exact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tr w:rsidRPr="001518C8" w:rsidR="008378BE" w:rsidTr="008378BE" w14:paraId="1B8F80BF" w14:textId="77777777">
        <w:trPr>
          <w:trHeight w:val="231"/>
        </w:trPr>
        <w:tc>
          <w:tcPr>
            <w:tcW w:w="843" w:type="dxa"/>
            <w:tcBorders>
              <w:top w:val="single" w:color="A6A6A6" w:themeColor="background1" w:themeShade="A6" w:sz="4" w:space="0"/>
            </w:tcBorders>
          </w:tcPr>
          <w:p w:rsidRPr="001518C8" w:rsidR="008378BE" w:rsidP="00E8574F" w:rsidRDefault="008378BE" w14:paraId="419F194B" w14:textId="77777777">
            <w:pPr>
              <w:pStyle w:val="NoSpacing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83" w:type="dxa"/>
            <w:tcBorders>
              <w:top w:val="single" w:color="A6A6A6" w:themeColor="background1" w:themeShade="A6" w:sz="4" w:space="0"/>
            </w:tcBorders>
          </w:tcPr>
          <w:p w:rsidRPr="001518C8" w:rsidR="008378BE" w:rsidP="000B22DC" w:rsidRDefault="008378BE" w14:paraId="0F9A311C" w14:textId="77777777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color="A6A6A6" w:themeColor="background1" w:themeShade="A6" w:sz="4" w:space="0"/>
            </w:tcBorders>
          </w:tcPr>
          <w:p w:rsidRPr="001518C8" w:rsidR="008378BE" w:rsidP="00EA68A8" w:rsidRDefault="008378BE" w14:paraId="69E3FCDB" w14:textId="77777777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color="A6A6A6" w:themeColor="background1" w:themeShade="A6" w:sz="4" w:space="0"/>
            </w:tcBorders>
          </w:tcPr>
          <w:p w:rsidRPr="001518C8" w:rsidR="008378BE" w:rsidP="00EA68A8" w:rsidRDefault="008378BE" w14:paraId="295AB100" w14:textId="1936E460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45" w:type="dxa"/>
            <w:gridSpan w:val="2"/>
            <w:tcBorders>
              <w:top w:val="single" w:color="A6A6A6" w:themeColor="background1" w:themeShade="A6" w:sz="4" w:space="0"/>
            </w:tcBorders>
          </w:tcPr>
          <w:p w:rsidRPr="001518C8" w:rsidR="008378BE" w:rsidP="00BD0295" w:rsidRDefault="008378BE" w14:paraId="17451ED3" w14:textId="77777777">
            <w:pPr>
              <w:pStyle w:val="NoSpacing"/>
              <w:ind w:firstLine="48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color="A6A6A6" w:themeColor="background1" w:themeShade="A6" w:sz="4" w:space="0"/>
            </w:tcBorders>
          </w:tcPr>
          <w:p w:rsidRPr="001518C8" w:rsidR="008378BE" w:rsidP="00E8574F" w:rsidRDefault="008378BE" w14:paraId="51BC459D" w14:textId="77777777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color="A6A6A6" w:themeColor="background1" w:themeShade="A6" w:sz="4" w:space="0"/>
            </w:tcBorders>
          </w:tcPr>
          <w:p w:rsidRPr="001518C8" w:rsidR="008378BE" w:rsidP="000B22DC" w:rsidRDefault="008378BE" w14:paraId="3EC78462" w14:textId="77777777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color="A6A6A6" w:themeColor="background1" w:themeShade="A6" w:sz="4" w:space="0"/>
            </w:tcBorders>
            <w:tcMar>
              <w:right w:w="0" w:type="dxa"/>
            </w:tcMar>
          </w:tcPr>
          <w:p w:rsidRPr="001518C8" w:rsidR="008378BE" w:rsidP="00F448E8" w:rsidRDefault="008378BE" w14:paraId="072E701B" w14:textId="77777777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sdt>
        <w:sdtPr>
          <w:rPr>
            <w:rFonts w:ascii="Verdana" w:hAnsi="Verdana"/>
            <w:b/>
            <w:bCs/>
            <w:sz w:val="20"/>
            <w:szCs w:val="20"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Verdana" w:hAnsi="Verdana"/>
                <w:b/>
                <w:bCs/>
                <w:sz w:val="20"/>
                <w:szCs w:val="20"/>
              </w:rPr>
              <w:id w:val="768507247"/>
              <w:placeholder>
                <w:docPart w:val="4BF95EA5A85142BA99C8107C15FCB77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105DD" w:rsidR="008378BE" w:rsidTr="008378BE" w14:paraId="1411E738" w14:textId="77777777">
                <w:trPr>
                  <w:trHeight w:val="231"/>
                </w:trPr>
                <w:tc>
                  <w:tcPr>
                    <w:tcW w:w="843" w:type="dxa"/>
                  </w:tcPr>
                  <w:p w:rsidRPr="00F105DD" w:rsidR="008378BE" w:rsidP="00A4781F" w:rsidRDefault="008378BE" w14:paraId="6B4AD70E" w14:textId="77777777">
                    <w:pPr>
                      <w:pStyle w:val="NoSpacing"/>
                      <w:spacing w:after="200"/>
                      <w:jc w:val="center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683" w:type="dxa"/>
                  </w:tcPr>
                  <w:p w:rsidRPr="00F105DD" w:rsidR="008378BE" w:rsidP="00A4781F" w:rsidRDefault="008378BE" w14:paraId="312932B7" w14:textId="77777777">
                    <w:pPr>
                      <w:pStyle w:val="NoSpacing"/>
                      <w:spacing w:after="200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52" w:type="dxa"/>
                  </w:tcPr>
                  <w:p w:rsidRPr="00F105DD" w:rsidR="008378BE" w:rsidP="00EA68A8" w:rsidRDefault="008378BE" w14:paraId="3EE22A88" w14:textId="77777777">
                    <w:pPr>
                      <w:pStyle w:val="NoSpacing"/>
                      <w:spacing w:after="200"/>
                      <w:jc w:val="right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214" w:type="dxa"/>
                  </w:tcPr>
                  <w:p w:rsidRPr="00F105DD" w:rsidR="008378BE" w:rsidP="00EA68A8" w:rsidRDefault="008378BE" w14:paraId="148B6F6C" w14:textId="6A68506C">
                    <w:pPr>
                      <w:pStyle w:val="NoSpacing"/>
                      <w:spacing w:after="200"/>
                      <w:jc w:val="right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656" w:type="dxa"/>
                  </w:tcPr>
                  <w:p w:rsidRPr="00E271C9" w:rsidR="008378BE" w:rsidP="00A4781F" w:rsidRDefault="008378BE" w14:paraId="443E4D03" w14:textId="77777777">
                    <w:pPr>
                      <w:pStyle w:val="NoSpacing"/>
                      <w:spacing w:after="200"/>
                      <w:rPr>
                        <w:rFonts w:ascii="Verdana" w:hAnsi="Verdana"/>
                        <w:b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Verdana" w:hAnsi="Verdana"/>
                      <w:b/>
                      <w:sz w:val="18"/>
                      <w:szCs w:val="18"/>
                    </w:r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D94E2528A4ED4666B83BB8F7C3741F92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840" w:type="dxa"/>
                        <w:gridSpan w:val="3"/>
                      </w:tcPr>
                      <w:p w:rsidRPr="00E271C9" w:rsidR="008378BE" w:rsidP="00080BE8" w:rsidRDefault="008378BE" w14:paraId="251D5092" w14:textId="77777777">
                        <w:pPr>
                          <w:pStyle w:val="NoSpacing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E271C9">
                          <w:rPr>
                            <w:rFonts w:ascii="Verdana" w:hAnsi="Verdana"/>
                            <w:b/>
                            <w:sz w:val="18"/>
                            <w:szCs w:val="18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tc>
                  <w:tcPr>
                    <w:tcW w:w="1533" w:type="dxa"/>
                    <w:tcMar>
                      <w:right w:w="0" w:type="dxa"/>
                    </w:tcMar>
                  </w:tcPr>
                  <w:p w:rsidRPr="00F105DD" w:rsidR="008378BE" w:rsidP="0020213D" w:rsidRDefault="002C5254" w14:paraId="70A8BAC4" w14:textId="6690BBB7">
                    <w:pPr>
                      <w:pStyle w:val="NoSpacing"/>
                      <w:jc w:val="right"/>
                      <w:rPr>
                        <w:rFonts w:ascii="Verdana" w:hAnsi="Verdana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szCs w:val="16"/>
                        </w:rPr>
                        <w:alias w:val="#Nav: /Header/ReportTotalsLine/Amount_ReportTotalsLine"/>
                        <w:tag w:val="#Nav: Standard_Sales_Invoice/1306"/>
                        <w:id w:val="1520812946"/>
                        <w:placeholder>
                          <w:docPart w:val="951EC33F283746A284F40F3439AED8B5"/>
                        </w:placeholder>
    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    <w:text/>
                      </w:sdtPr>
                      <w:sdtEndPr/>
                      <w:sdtContent>
                        <w:r w:rsidRPr="00E271C9" w:rsidR="008378BE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Amount_ReportTotalsLine</w:t>
                        </w:r>
                      </w:sdtContent>
                    </w:sdt>
                    <w:r w:rsidR="008378BE">
                      <w:rPr>
                        <w:rFonts w:ascii="Verdana" w:hAnsi="Verdana"/>
                        <w:sz w:val="16"/>
                        <w:szCs w:val="16"/>
                      </w:rPr>
                      <w:t xml:space="preserve"> </w:t>
                    </w:r>
                  </w:p>
                </w:tc>
              </w:tr>
            </w:sdtContent>
          </w:sdt>
        </w:sdtContent>
      </w:sdt>
      <w:tr w:rsidRPr="00F105DD" w:rsidR="008378BE" w:rsidTr="008378BE" w14:paraId="7FA8F58C" w14:textId="77777777">
        <w:trPr>
          <w:trHeight w:val="231"/>
        </w:trPr>
        <w:tc>
          <w:tcPr>
            <w:tcW w:w="843" w:type="dxa"/>
          </w:tcPr>
          <w:p w:rsidRPr="00F105DD" w:rsidR="008378BE" w:rsidP="00A4781F" w:rsidRDefault="008378BE" w14:paraId="0DE0061F" w14:textId="77777777">
            <w:pPr>
              <w:pStyle w:val="NoSpacing"/>
              <w:spacing w:after="20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83" w:type="dxa"/>
          </w:tcPr>
          <w:p w:rsidRPr="00F105DD" w:rsidR="008378BE" w:rsidP="00A4781F" w:rsidRDefault="008378BE" w14:paraId="66577E45" w14:textId="77777777">
            <w:pPr>
              <w:pStyle w:val="NoSpacing"/>
              <w:spacing w:after="20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</w:tcPr>
          <w:p w:rsidRPr="00F105DD" w:rsidR="008378BE" w:rsidP="00EA68A8" w:rsidRDefault="008378BE" w14:paraId="1420A452" w14:textId="77777777">
            <w:pPr>
              <w:pStyle w:val="NoSpacing"/>
              <w:spacing w:after="20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14" w:type="dxa"/>
          </w:tcPr>
          <w:p w:rsidRPr="00F105DD" w:rsidR="008378BE" w:rsidP="00EA68A8" w:rsidRDefault="008378BE" w14:paraId="459400F2" w14:textId="05868172">
            <w:pPr>
              <w:pStyle w:val="NoSpacing"/>
              <w:spacing w:after="20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6" w:type="dxa"/>
          </w:tcPr>
          <w:p w:rsidRPr="00E271C9" w:rsidR="008378BE" w:rsidP="00A4781F" w:rsidRDefault="008378BE" w14:paraId="59F5229F" w14:textId="77777777">
            <w:pPr>
              <w:pStyle w:val="NoSpacing"/>
              <w:spacing w:after="200"/>
              <w:rPr>
                <w:rFonts w:ascii="Verdana" w:hAnsi="Verdana"/>
                <w:b/>
                <w:sz w:val="18"/>
                <w:szCs w:val="18"/>
              </w:rPr>
            </w:pPr>
          </w:p>
        </w:tc>
        <w:sdt>
          <w:sdtPr>
            <w:rPr>
              <w:rFonts w:ascii="Verdana" w:hAnsi="Verdana"/>
              <w:b/>
              <w:sz w:val="18"/>
              <w:szCs w:val="18"/>
            </w:rPr>
            <w:id w:val="-327756937"/>
            <w:placeholder>
              <w:docPart w:val="897309B51FD34F249ED79919CC547957"/>
            </w:placeholder>
            <w15:dataBinding w:prefixMappings="xmlns:ns0='urn:microsoft-dynamics-nav/reports/Standard_Sales_Invoice/1306/' " w:xpath="/ns0:NavWordReportXmlPart[1]/ns0:Header[1]/ns0:Totals[1]/ns0:TotalIncludingVATText[1]" w:storeItemID="{0170F0DF-CFF2-49D0-8723-A5AD8273270D}" w16sdtdh:storeItemChecksum="kKhBFg=="/>
          </w:sdtPr>
          <w:sdtEndPr/>
          <w:sdtContent>
            <w:tc>
              <w:tcPr>
                <w:tcW w:w="1840" w:type="dxa"/>
                <w:gridSpan w:val="3"/>
              </w:tcPr>
              <w:p w:rsidRPr="00E271C9" w:rsidR="008378BE" w:rsidP="00A4781F" w:rsidRDefault="008378BE" w14:paraId="2C3E1E61" w14:textId="4182125E">
                <w:pPr>
                  <w:pStyle w:val="NoSpacing"/>
                  <w:spacing w:after="200"/>
                  <w:ind w:left="7"/>
                  <w:rPr>
                    <w:rFonts w:ascii="Verdana" w:hAnsi="Verdana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b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id w:val="1600833523"/>
            <w:placeholder>
              <w:docPart w:val="897309B51FD34F249ED79919CC547957"/>
            </w:placeholder>
            <w15:dataBinding w:prefixMappings="xmlns:ns0='urn:microsoft-dynamics-nav/reports/Standard_Sales_Invoice/1306/' " w:xpath="/ns0:NavWordReportXmlPart[1]/ns0:Header[1]/ns0:Totals[1]/ns0:TotalAmountIncludingVAT[1]" w:storeItemID="{0170F0DF-CFF2-49D0-8723-A5AD8273270D}" w16sdtdh:storeItemChecksum="kKhBFg=="/>
          </w:sdtPr>
          <w:sdtEndPr/>
          <w:sdtContent>
            <w:tc>
              <w:tcPr>
                <w:tcW w:w="1533" w:type="dxa"/>
                <w:tcMar>
                  <w:right w:w="0" w:type="dxa"/>
                </w:tcMar>
              </w:tcPr>
              <w:p w:rsidRPr="00E271C9" w:rsidR="008378BE" w:rsidP="00746AC5" w:rsidRDefault="008378BE" w14:paraId="6620494D" w14:textId="0BB27A31">
                <w:pPr>
                  <w:pStyle w:val="NoSpacing"/>
                  <w:spacing w:after="200"/>
                  <w:jc w:val="right"/>
                  <w:rPr>
                    <w:rFonts w:ascii="Verdana" w:hAnsi="Verdana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b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sdt>
      <w:sdtPr>
        <w:rPr>
          <w:rFonts w:ascii="Verdana" w:hAnsi="Verdana"/>
          <w:b/>
          <w:sz w:val="18"/>
          <w:szCs w:val="18"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E271C9" w:rsidR="00D54DEE" w:rsidP="0072679D" w:rsidRDefault="005E42A0" w14:paraId="0FE0EF41" w14:textId="77777777">
          <w:pPr>
            <w:keepNext/>
            <w:spacing w:before="60" w:after="60"/>
            <w:ind w:right="540"/>
            <w:jc w:val="right"/>
            <w:rPr>
              <w:rFonts w:ascii="Verdana" w:hAnsi="Verdana"/>
              <w:b/>
              <w:sz w:val="18"/>
              <w:szCs w:val="18"/>
            </w:rPr>
          </w:pPr>
          <w:r w:rsidRPr="00E271C9">
            <w:rPr>
              <w:rFonts w:ascii="Verdana" w:hAnsi="Verdana"/>
              <w:b/>
              <w:sz w:val="18"/>
              <w:szCs w:val="18"/>
              <w:lang w:val="da-DK"/>
            </w:rPr>
            <w:t>RemainingAmountText</w:t>
          </w:r>
        </w:p>
      </w:sdtContent>
    </w:sdt>
    <w:tbl>
      <w:tblPr>
        <w:tblStyle w:val="TableGrid1"/>
        <w:tblW w:w="475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188"/>
        <w:gridCol w:w="2438"/>
        <w:gridCol w:w="700"/>
        <w:gridCol w:w="1048"/>
        <w:gridCol w:w="1569"/>
      </w:tblGrid>
      <w:tr w:rsidRPr="00F356E4" w:rsidR="0061270C" w:rsidTr="008C1669" w14:paraId="37B5153E" w14:textId="77777777">
        <w:trPr>
          <w:gridAfter w:val="1"/>
          <w:wAfter w:w="789" w:type="pct"/>
        </w:trPr>
        <w:sdt>
          <w:sdtPr>
            <w:rPr>
              <w:rFonts w:ascii="Verdana" w:hAnsi="Verdana" w:cs="Segoe UI"/>
              <w:b/>
              <w:sz w:val="18"/>
              <w:szCs w:val="18"/>
            </w:rPr>
            <w:id w:val="-141107475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VATClauseLine[1]/ns0:VATClausesHeader[1]" w:storeItemID="{0170F0DF-CFF2-49D0-8723-A5AD8273270D}" w16sdtdh:storeItemChecksum="kKhBFg=="/>
          </w:sdtPr>
          <w:sdtEndPr/>
          <w:sdtContent>
            <w:tc>
              <w:tcPr>
                <w:tcW w:w="3332" w:type="pct"/>
                <w:gridSpan w:val="2"/>
              </w:tcPr>
              <w:p w:rsidRPr="00F356E4" w:rsidR="0061270C" w:rsidP="00BF79BF" w:rsidRDefault="008378BE" w14:paraId="43473999" w14:textId="5A601971">
                <w:pPr>
                  <w:pStyle w:val="GroupSeparation"/>
                  <w:spacing w:after="240"/>
                  <w:ind w:left="4306"/>
                  <w:rPr>
                    <w:rFonts w:ascii="Verdana" w:hAnsi="Verdana" w:cs="Segoe UI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Verdana" w:hAnsi="Verdana" w:cs="Segoe UI"/>
                    <w:b/>
                    <w:sz w:val="18"/>
                    <w:szCs w:val="18"/>
                  </w:rPr>
                  <w:t>VATClausesHeader</w:t>
                </w:r>
                <w:proofErr w:type="spellEnd"/>
              </w:p>
            </w:tc>
          </w:sdtContent>
        </w:sdt>
        <w:tc>
          <w:tcPr>
            <w:tcW w:w="879" w:type="pct"/>
            <w:gridSpan w:val="2"/>
          </w:tcPr>
          <w:p w:rsidRPr="00F356E4" w:rsidR="0061270C" w:rsidP="00BF79BF" w:rsidRDefault="0061270C" w14:paraId="1E798A23" w14:textId="77777777">
            <w:pPr>
              <w:pStyle w:val="GroupSeparation"/>
              <w:spacing w:after="120"/>
              <w:rPr>
                <w:rFonts w:ascii="Verdana" w:hAnsi="Verdana" w:cs="Segoe UI"/>
                <w:b/>
                <w:sz w:val="20"/>
                <w:szCs w:val="20"/>
              </w:rPr>
            </w:pPr>
          </w:p>
        </w:tc>
      </w:tr>
      <w:sdt>
        <w:sdtPr>
          <w:rPr>
            <w:rFonts w:ascii="Verdana" w:hAnsi="Verdana" w:cs="Segoe UI"/>
            <w:sz w:val="16"/>
            <w:szCs w:val="16"/>
          </w:rPr>
          <w:alias w:val="#Nav: /Header/VATClauseLine"/>
          <w:tag w:val="#Nav: Standard_Sales_Invoice/1306"/>
          <w:id w:val="-1787415798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 w:cs="Segoe UI"/>
                <w:sz w:val="16"/>
                <w:szCs w:val="16"/>
              </w:rPr>
              <w:id w:val="327957087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F356E4" w:rsidR="0061270C" w:rsidTr="008C1669" w14:paraId="030C4B66" w14:textId="77777777">
                <w:trPr>
                  <w:gridBefore w:val="1"/>
                  <w:wBefore w:w="2106" w:type="pct"/>
                </w:trPr>
                <w:sdt>
                  <w:sdtPr>
                    <w:rPr>
                      <w:rFonts w:ascii="Verdana" w:hAnsi="Verdana" w:cs="Segoe UI"/>
                      <w:sz w:val="16"/>
                      <w:szCs w:val="16"/>
                    </w:rPr>
                    <w:alias w:val="#Nav: /Header/VATClauseLine/Description_VATClauseLine"/>
                    <w:tag w:val="#Nav: Standard_Sales_Invoice/1306"/>
                    <w:id w:val="1167129059"/>
                    <w:placeholder>
                      <w:docPart w:val="DefaultPlaceholder_-1854013440"/>
                    </w:placeholder>
                    <w15:dataBinding w:prefixMappings="xmlns:ns0='urn:microsoft-dynamics-nav/reports/Standard_Sales_Invoice/1306/' " w:xpath="/ns0:NavWordReportXmlPart[1]/ns0:Header[1]/ns0:VATClauseLine[1]/ns0:Description_VATClauseLine[1]" w:storeItemID="{0170F0DF-CFF2-49D0-8723-A5AD8273270D}" w16sdtdh:storeItemChecksum="kKhBFg=="/>
                  </w:sdtPr>
                  <w:sdtEndPr/>
                  <w:sdtContent>
                    <w:tc>
                      <w:tcPr>
                        <w:tcW w:w="1578" w:type="pct"/>
                        <w:gridSpan w:val="2"/>
                      </w:tcPr>
                      <w:p w:rsidRPr="00F356E4" w:rsidR="0061270C" w:rsidP="00080BE8" w:rsidRDefault="008378BE" w14:paraId="38FCABAA" w14:textId="6FB446A1">
                        <w:pPr>
                          <w:pStyle w:val="GroupSeparation"/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Verdana" w:hAnsi="Verdana" w:cs="Segoe UI"/>
                      <w:sz w:val="16"/>
                      <w:szCs w:val="16"/>
                    </w:rPr>
                    <w:alias w:val="#Nav: /Header/VATClauseLine/VATAmount_VATClauseLine"/>
                    <w:tag w:val="#Nav: Standard_Sales_Invoice/1306"/>
                    <w:id w:val="-155537783"/>
                    <w:placeholder>
                      <w:docPart w:val="DefaultPlaceholder_-1854013440"/>
                    </w:placeholder>
                    <w15:dataBinding w:prefixMappings="xmlns:ns0='urn:microsoft-dynamics-nav/reports/Standard_Sales_Invoice/1306/' " w:xpath="/ns0:NavWordReportXmlPart[1]/ns0:Header[1]/ns0:VATClauseLine[1]/ns0:VATAmount_VATClauseLine[1]" w:storeItemID="{0170F0DF-CFF2-49D0-8723-A5AD8273270D}" w16sdtdh:storeItemChecksum="kKhBFg=="/>
                  </w:sdtPr>
                  <w:sdtEndPr/>
                  <w:sdtContent>
                    <w:tc>
                      <w:tcPr>
                        <w:tcW w:w="1316" w:type="pct"/>
                        <w:gridSpan w:val="2"/>
                      </w:tcPr>
                      <w:p w:rsidRPr="00F356E4" w:rsidR="0061270C" w:rsidP="00080BE8" w:rsidRDefault="008378BE" w14:paraId="50525ED1" w14:textId="71F8F1C2">
                        <w:pPr>
                          <w:pStyle w:val="GroupSeparation"/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Verdana" w:hAnsi="Verdana" w:cs="Segoe UI"/>
                            <w:sz w:val="16"/>
                            <w:szCs w:val="16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rFonts w:ascii="Verdana" w:hAnsi="Verdana"/>
            <w:sz w:val="18"/>
            <w:szCs w:val="18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/>
                <w:sz w:val="18"/>
                <w:szCs w:val="18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Pr="00E271C9" w:rsidR="00D54DEE" w:rsidTr="00772EA7" w14:paraId="0AB94B10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rFonts w:ascii="Verdana" w:hAnsi="Verdana"/>
                        <w:sz w:val="18"/>
                        <w:szCs w:val="18"/>
                      </w:r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Pr="00E271C9" w:rsidR="00D54DEE" w:rsidP="00080BE8" w:rsidRDefault="00D54DEE" w14:paraId="09B548DF" w14:textId="77777777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E271C9">
                          <w:rPr>
                            <w:rFonts w:ascii="Verdana" w:hAnsi="Verdana"/>
                            <w:sz w:val="18"/>
                            <w:szCs w:val="18"/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0F15EA" w:rsidR="00245B0E" w:rsidP="00211582" w:rsidRDefault="00245B0E" w14:paraId="01816A31" w14:textId="77777777">
      <w:pPr>
        <w:pStyle w:val="Style1"/>
        <w:rPr>
          <w:rFonts w:ascii="Verdana" w:hAnsi="Verdana"/>
          <w:color w:val="auto"/>
          <w:sz w:val="16"/>
          <w:u w:val="none"/>
        </w:rPr>
      </w:pPr>
    </w:p>
    <w:tbl>
      <w:tblPr>
        <w:tblStyle w:val="TableGrid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sdt>
        <w:sdtPr>
          <w:rPr>
            <w:rFonts w:ascii="Verdana" w:hAnsi="Verdana"/>
            <w:sz w:val="16"/>
          </w:rPr>
          <w:alias w:val="#Nav: /Header/PaymentReportingArgument"/>
          <w:tag w:val="#Nav: Standard_Sales_Invoice/1306"/>
          <w:id w:val="-1953315613"/>
          <w15:dataBinding w:prefixMappings="xmlns:ns0='urn:microsoft-dynamics-nav/reports/Standard_Sales_Invoice/1306/'" w:xpath="/ns0:NavWordReportXmlPart[1]/ns0:Header[1]/ns0:PaymentReportingArgument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/>
                <w:sz w:val="16"/>
              </w:rPr>
              <w:id w:val="-873153157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CD3AC5" w:rsidR="006727FD" w:rsidTr="00746AC5" w14:paraId="39BB8F9C" w14:textId="77777777">
                <w:tc>
                  <w:tcPr>
                    <w:tcW w:w="10490" w:type="dxa"/>
                  </w:tcPr>
                  <w:p w:rsidRPr="00CD3AC5" w:rsidR="006727FD" w:rsidP="005008E2" w:rsidRDefault="002C5254" w14:paraId="5CD385A9" w14:textId="77777777">
                    <w:pPr>
                      <w:pStyle w:val="Style1"/>
                      <w:spacing w:after="200"/>
                      <w:rPr>
                        <w:rFonts w:ascii="Verdana" w:hAnsi="Verdana"/>
                        <w:sz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</w:rPr>
                        <w:alias w:val="#Nav: /Header/PaymentReportingArgument/PaymentServiceLogo"/>
                        <w:tag w:val="#Nav: Standard_Sales_Invoice/1306"/>
                        <w:id w:val="-213272694"/>
                        <w:showingPlcHdr/>
        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        <w:picture/>
                      </w:sdtPr>
                      <w:sdtEndPr>
                        <w:rPr>
                          <w:u w:val="none"/>
                        </w:rPr>
                      </w:sdtEndPr>
                      <w:sdtContent>
                        <w:r w:rsidRPr="00CC3BA8" w:rsidR="006727FD">
                          <w:rPr>
                            <w:rFonts w:ascii="Verdana" w:hAnsi="Verdana"/>
                            <w:noProof/>
                            <w:position w:val="-8"/>
                            <w:sz w:val="16"/>
                            <w:u w:val="none"/>
                          </w:rPr>
                          <w:drawing>
                            <wp:inline distT="0" distB="0" distL="0" distR="0" wp14:anchorId="26AA0352" wp14:editId="634E1563">
                              <wp:extent cx="900000" cy="288000"/>
                              <wp:effectExtent l="0" t="0" r="0" b="0"/>
                              <wp:docPr id="2" name="Picture 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 preferRelativeResize="0"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0000" cy="288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sdtContent>
                    </w:sdt>
                    <w:r w:rsidRPr="00CD3AC5" w:rsidR="006727FD">
                      <w:rPr>
                        <w:rFonts w:ascii="Verdana" w:hAnsi="Verdana"/>
                        <w:sz w:val="16"/>
                        <w:u w:val="none"/>
                      </w:rPr>
                      <w:t xml:space="preserve"> </w:t>
                    </w:r>
                    <w:r w:rsidR="00AD5FBE">
                      <w:rPr>
                        <w:rFonts w:ascii="Verdana" w:hAnsi="Verdana"/>
                        <w:sz w:val="16"/>
                        <w:u w:val="none"/>
                      </w:rPr>
                      <w:t xml:space="preserve">   </w:t>
                    </w:r>
                    <w:sdt>
                      <w:sdtPr>
                        <w:rPr>
                          <w:rFonts w:ascii="Verdana" w:hAnsi="Verdana"/>
                          <w:sz w:val="16"/>
                        </w:rPr>
                        <w:alias w:val="#Nav: /Header/PaymentReportingArgument/PaymentServiceText_Url"/>
                        <w:tag w:val="#Nav: Standard_Sales_Invoice/1306"/>
                        <w:id w:val="-1667323245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        <w:text/>
                      </w:sdtPr>
                      <w:sdtEndPr/>
                      <w:sdtContent>
                        <w:proofErr w:type="spellStart"/>
                        <w:r w:rsidRPr="00CD3AC5" w:rsidR="006727FD">
                          <w:rPr>
                            <w:rFonts w:ascii="Verdana" w:hAnsi="Verdana"/>
                            <w:sz w:val="16"/>
                          </w:rPr>
                          <w:t>PaymentServiceText_Url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CD3AC5" w:rsidR="00790CD5" w:rsidP="005E0D9B" w:rsidRDefault="00790CD5" w14:paraId="6B8126FD" w14:textId="77777777">
      <w:pPr>
        <w:rPr>
          <w:rFonts w:ascii="Verdana" w:hAnsi="Verdana"/>
          <w:sz w:val="16"/>
          <w:szCs w:val="16"/>
        </w:rPr>
      </w:pPr>
    </w:p>
    <w:sdt>
      <w:sdtPr>
        <w:rPr>
          <w:rFonts w:ascii="Verdana" w:hAnsi="Verdana"/>
          <w:sz w:val="16"/>
          <w:szCs w:val="16"/>
          <w:lang w:val="da-DK"/>
        </w:rPr>
        <w:alias w:val="#Nav: /Header/WorkDescriptionLines"/>
        <w:tag w:val="#Nav: Standard_Sales_Invoice/1306"/>
        <w:id w:val="-15491466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rPr>
              <w:rFonts w:ascii="Verdana" w:hAnsi="Verdana"/>
              <w:sz w:val="16"/>
              <w:szCs w:val="16"/>
              <w:lang w:val="da-DK"/>
            </w:rPr>
            <w:id w:val="-107064817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Verdana" w:hAnsi="Verdana"/>
                  <w:sz w:val="16"/>
                  <w:szCs w:val="16"/>
                  <w:lang w:val="da-DK"/>
                </w:rPr>
                <w:alias w:val="#Nav: /Header/WorkDescriptionLines/WorkDescriptionLine"/>
                <w:tag w:val="#Nav: Standard_Sales_Invoice/1306"/>
                <w:id w:val="-1700011593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Pr="00CD3AC5" w:rsidR="005568B1" w:rsidP="00080BE8" w:rsidRDefault="005568B1" w14:paraId="54C1B783" w14:textId="77777777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r w:rsidRPr="00CD3AC5">
                    <w:rPr>
                      <w:rFonts w:ascii="Verdana" w:hAnsi="Verdana"/>
                      <w:sz w:val="16"/>
                      <w:szCs w:val="16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sectPr w:rsidRPr="00CD3AC5" w:rsidR="005568B1" w:rsidSect="00BA5F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80" w:right="360" w:bottom="360" w:left="108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5254" w:rsidP="00E40C63" w:rsidRDefault="002C5254" w14:paraId="0825F2DF" w14:textId="77777777">
      <w:pPr>
        <w:spacing w:after="0"/>
      </w:pPr>
      <w:r>
        <w:separator/>
      </w:r>
    </w:p>
  </w:endnote>
  <w:endnote w:type="continuationSeparator" w:id="0">
    <w:p w:rsidR="002C5254" w:rsidP="00E40C63" w:rsidRDefault="002C5254" w14:paraId="4AC9751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228C" w:rsidRDefault="00F6228C" w14:paraId="18B3166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466"/>
    </w:tblGrid>
    <w:tr w:rsidRPr="00982950" w:rsidR="001D1CE2" w:rsidTr="00C43401" w14:paraId="16F0C7D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855"/>
          </w:tblGrid>
          <w:tr w:rsidR="00C43401" w:rsidTr="00C43401" w14:paraId="0A14E425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13BE6427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E8106DA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E304D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080"/>
      <w:gridCol w:w="2180"/>
    </w:tblGrid>
    <w:tr w:rsidR="000A18ED" w:rsidTr="00317E42" w14:paraId="7BC6274A" w14:textId="77777777">
      <w:tc>
        <w:tcPr>
          <w:tcW w:w="8080" w:type="dxa"/>
        </w:tcPr>
        <w:p w:rsidRPr="0099119C" w:rsidR="000A18ED" w:rsidP="00790CD5" w:rsidRDefault="002C5254" w14:paraId="7C23AD64" w14:textId="0A0F4983">
          <w:pPr>
            <w:spacing w:after="80" w:line="240" w:lineRule="exact"/>
            <w:ind w:right="147"/>
            <w:rPr>
              <w:rFonts w:ascii="Verdana" w:hAnsi="Verdana"/>
              <w:sz w:val="16"/>
              <w:szCs w:val="16"/>
            </w:rPr>
          </w:pPr>
          <w:sdt>
            <w:sdtPr>
              <w:rPr>
                <w:rFonts w:ascii="Verdana" w:hAnsi="Verdana"/>
                <w:sz w:val="16"/>
                <w:szCs w:val="16"/>
              </w:rPr>
              <w:id w:val="2118717317"/>
              <w:placeholder>
                <w:docPart w:val="DefaultPlaceholder_-1854013440"/>
              </w:placeholder>
              <w15:dataBinding w:prefixMappings="xmlns:ns0='urn:microsoft-dynamics-nav/reports/Standard_Sales_Invoice/1306/' " w:xpath="/ns0:NavWordReportXmlPart[1]/ns0:Header[1]/ns0:PaymentInstructions_Txt[1]" w:storeItemID="{0170F0DF-CFF2-49D0-8723-A5AD8273270D}" w16sdtdh:storeItemChecksum="kKhBFg=="/>
            </w:sdtPr>
            <w:sdtEndPr/>
            <w:sdtContent>
              <w:proofErr w:type="spellStart"/>
              <w:r w:rsidR="008378BE">
                <w:rPr>
                  <w:rFonts w:ascii="Verdana" w:hAnsi="Verdana"/>
                  <w:sz w:val="16"/>
                  <w:szCs w:val="16"/>
                </w:rPr>
                <w:t>PaymentInstructions_Txt</w:t>
              </w:r>
              <w:proofErr w:type="spellEnd"/>
            </w:sdtContent>
          </w:sdt>
        </w:p>
      </w:tc>
      <w:tc>
        <w:tcPr>
          <w:tcW w:w="2180" w:type="dxa"/>
          <w:vAlign w:val="bottom"/>
        </w:tcPr>
        <w:p w:rsidRPr="00334045" w:rsidR="000A18ED" w:rsidP="009604D6" w:rsidRDefault="002C5254" w14:paraId="7FBFCA70" w14:textId="77777777">
          <w:pPr>
            <w:tabs>
              <w:tab w:val="left" w:pos="4851"/>
            </w:tabs>
            <w:spacing w:after="80"/>
            <w:jc w:val="right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6"/>
              </w:rPr>
              <w:alias w:val="#Nav: /Header/Thanks_Lbl"/>
              <w:tag w:val="#Nav: Standard_Sales_Invoice/1306"/>
              <w:id w:val="361165875"/>
              <w:placeholder>
                <w:docPart w:val="415470489366452B94857C152A236D86"/>
              </w:placeholder>
              <w:dataBinding w:prefixMappings="xmlns:ns0='urn:microsoft-dynamics-nav/reports/Standard_Sales_Invoice/1306/'" w:xpath="/ns0:NavWordReportXmlPart[1]/ns0:Header[1]/ns0:Thanks_Lbl[1]" w:storeItemID="{0170F0DF-CFF2-49D0-8723-A5AD8273270D}"/>
              <w:text/>
            </w:sdtPr>
            <w:sdtEndPr/>
            <w:sdtContent>
              <w:proofErr w:type="spellStart"/>
              <w:r w:rsidR="00334045">
                <w:rPr>
                  <w:rFonts w:ascii="Verdana" w:hAnsi="Verdana"/>
                  <w:b/>
                  <w:sz w:val="18"/>
                  <w:szCs w:val="16"/>
                </w:rPr>
                <w:t>Thanks_Lbl</w:t>
              </w:r>
              <w:proofErr w:type="spellEnd"/>
            </w:sdtContent>
          </w:sdt>
        </w:p>
      </w:tc>
    </w:tr>
  </w:tbl>
  <w:p w:rsidRPr="009604D6" w:rsidR="000A18ED" w:rsidP="009604D6" w:rsidRDefault="000A18ED" w14:paraId="7BDE44C7" w14:textId="77777777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5254" w:rsidP="00E40C63" w:rsidRDefault="002C5254" w14:paraId="3470BA11" w14:textId="77777777">
      <w:pPr>
        <w:spacing w:after="0"/>
      </w:pPr>
      <w:r>
        <w:separator/>
      </w:r>
    </w:p>
  </w:footnote>
  <w:footnote w:type="continuationSeparator" w:id="0">
    <w:p w:rsidR="002C5254" w:rsidP="00E40C63" w:rsidRDefault="002C5254" w14:paraId="649203A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228C" w:rsidRDefault="00F6228C" w14:paraId="25485DE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1"/>
      <w:gridCol w:w="4335"/>
    </w:tblGrid>
    <w:tr w:rsidRPr="005E0D9B" w:rsidR="00C43401" w:rsidTr="00772EA7" w14:paraId="2EFCC70A" w14:textId="77777777">
      <w:tc>
        <w:tcPr>
          <w:tcW w:w="2929" w:type="pct"/>
        </w:tcPr>
        <w:p w:rsidRPr="005E0D9B" w:rsidR="00C43401" w:rsidP="00C43401" w:rsidRDefault="002C5254" w14:paraId="10910E24" w14:textId="77777777">
          <w:pPr>
            <w:pStyle w:val="NoSpacing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8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5E0D9B" w:rsidR="00C43401">
                <w:rPr>
                  <w:rFonts w:ascii="Verdana" w:hAnsi="Verdana"/>
                  <w:b/>
                  <w:sz w:val="18"/>
                  <w:szCs w:val="18"/>
                </w:rPr>
                <w:t>Page_Lbl</w:t>
              </w:r>
              <w:proofErr w:type="spellEnd"/>
            </w:sdtContent>
          </w:sdt>
          <w:r w:rsidRPr="005E0D9B" w:rsidR="00C43401">
            <w:rPr>
              <w:rFonts w:ascii="Verdana" w:hAnsi="Verdana"/>
              <w:b/>
              <w:sz w:val="18"/>
              <w:szCs w:val="18"/>
            </w:rPr>
            <w:t xml:space="preserve">  </w:t>
          </w:r>
          <w:r w:rsidRPr="005E0D9B" w:rsidR="00C43401">
            <w:rPr>
              <w:rFonts w:ascii="Verdana" w:hAnsi="Verdana"/>
              <w:b/>
              <w:bCs/>
              <w:sz w:val="18"/>
              <w:szCs w:val="18"/>
            </w:rPr>
            <w:fldChar w:fldCharType="begin"/>
          </w:r>
          <w:r w:rsidRPr="005E0D9B" w:rsidR="00C43401">
            <w:rPr>
              <w:rFonts w:ascii="Verdana" w:hAnsi="Verdana"/>
              <w:b/>
              <w:bCs/>
              <w:sz w:val="18"/>
              <w:szCs w:val="18"/>
            </w:rPr>
            <w:instrText xml:space="preserve"> PAGE  \* Arabic  \* MERGEFORMAT </w:instrText>
          </w:r>
          <w:r w:rsidRPr="005E0D9B" w:rsidR="00C43401">
            <w:rPr>
              <w:rFonts w:ascii="Verdana" w:hAnsi="Verdana"/>
              <w:b/>
              <w:bCs/>
              <w:sz w:val="18"/>
              <w:szCs w:val="18"/>
            </w:rPr>
            <w:fldChar w:fldCharType="separate"/>
          </w:r>
          <w:r w:rsidR="00A04AF1">
            <w:rPr>
              <w:rFonts w:ascii="Verdana" w:hAnsi="Verdana"/>
              <w:b/>
              <w:bCs/>
              <w:noProof/>
              <w:sz w:val="18"/>
              <w:szCs w:val="18"/>
            </w:rPr>
            <w:t>2</w:t>
          </w:r>
          <w:r w:rsidRPr="005E0D9B" w:rsidR="00C43401">
            <w:rPr>
              <w:rFonts w:ascii="Verdana" w:hAnsi="Verdana"/>
              <w:b/>
              <w:bCs/>
              <w:sz w:val="18"/>
              <w:szCs w:val="18"/>
            </w:rPr>
            <w:fldChar w:fldCharType="end"/>
          </w:r>
          <w:r w:rsidRPr="005E0D9B" w:rsidR="00C43401">
            <w:rPr>
              <w:rFonts w:ascii="Verdana" w:hAnsi="Verdana"/>
              <w:b/>
              <w:sz w:val="18"/>
              <w:szCs w:val="18"/>
            </w:rPr>
            <w:t xml:space="preserve"> / </w:t>
          </w:r>
          <w:r w:rsidRPr="005E0D9B" w:rsidR="00C43401">
            <w:rPr>
              <w:rFonts w:ascii="Verdana" w:hAnsi="Verdana"/>
              <w:b/>
              <w:bCs/>
              <w:sz w:val="18"/>
              <w:szCs w:val="18"/>
            </w:rPr>
            <w:fldChar w:fldCharType="begin"/>
          </w:r>
          <w:r w:rsidRPr="005E0D9B" w:rsidR="00C43401">
            <w:rPr>
              <w:rFonts w:ascii="Verdana" w:hAnsi="Verdana"/>
              <w:b/>
              <w:bCs/>
              <w:sz w:val="18"/>
              <w:szCs w:val="18"/>
            </w:rPr>
            <w:instrText xml:space="preserve"> NUMPAGES  \* Arabic  \* MERGEFORMAT </w:instrText>
          </w:r>
          <w:r w:rsidRPr="005E0D9B" w:rsidR="00C43401">
            <w:rPr>
              <w:rFonts w:ascii="Verdana" w:hAnsi="Verdana"/>
              <w:b/>
              <w:bCs/>
              <w:sz w:val="18"/>
              <w:szCs w:val="18"/>
            </w:rPr>
            <w:fldChar w:fldCharType="separate"/>
          </w:r>
          <w:r w:rsidR="00A04AF1">
            <w:rPr>
              <w:rFonts w:ascii="Verdana" w:hAnsi="Verdana"/>
              <w:b/>
              <w:bCs/>
              <w:noProof/>
              <w:sz w:val="18"/>
              <w:szCs w:val="18"/>
            </w:rPr>
            <w:t>2</w:t>
          </w:r>
          <w:r w:rsidRPr="005E0D9B" w:rsidR="00C43401">
            <w:rPr>
              <w:rFonts w:ascii="Verdana" w:hAnsi="Verdana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2071" w:type="pct"/>
        </w:tcPr>
        <w:p w:rsidRPr="005E0D9B" w:rsidR="00C43401" w:rsidP="00C43401" w:rsidRDefault="00C43401" w14:paraId="27D845DC" w14:textId="77777777">
          <w:pPr>
            <w:pStyle w:val="Header"/>
            <w:jc w:val="right"/>
            <w:rPr>
              <w:rFonts w:ascii="Verdana" w:hAnsi="Verdana"/>
              <w:b/>
              <w:sz w:val="18"/>
              <w:szCs w:val="18"/>
            </w:rPr>
          </w:pPr>
        </w:p>
      </w:tc>
    </w:tr>
  </w:tbl>
  <w:p w:rsidRPr="001D1CE2" w:rsidR="00D6006D" w:rsidP="00D6006D" w:rsidRDefault="00D6006D" w14:paraId="326C945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E73" w:rsidP="000A18ED" w:rsidRDefault="0072679D" w14:paraId="6609DB25" w14:textId="77777777">
    <w:pPr>
      <w:spacing w:after="0" w:line="200" w:lineRule="exact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6B50202F" wp14:anchorId="4A4C4717">
              <wp:simplePos x="0" y="0"/>
              <wp:positionH relativeFrom="page">
                <wp:posOffset>-25400</wp:posOffset>
              </wp:positionH>
              <wp:positionV relativeFrom="page">
                <wp:posOffset>25401</wp:posOffset>
              </wp:positionV>
              <wp:extent cx="7804800" cy="0"/>
              <wp:effectExtent l="0" t="19050" r="43815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04800" cy="0"/>
                      </a:xfrm>
                      <a:prstGeom prst="line">
                        <a:avLst/>
                      </a:prstGeom>
                      <a:noFill/>
                      <a:ln w="57150" cap="flat" cmpd="sng" algn="ctr">
                        <a:solidFill>
                          <a:srgbClr val="2E778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spid="_x0000_s1026" strokecolor="#2e778e" strokeweight="4.5pt" from="-2pt,2pt" to="612.55pt,2pt" w14:anchorId="45480A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">
              <v:stroke joinstyle="miter"/>
              <w10:wrap anchorx="page" anchory="page"/>
            </v:line>
          </w:pict>
        </mc:Fallback>
      </mc:AlternateContent>
    </w:r>
  </w:p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16"/>
      <w:gridCol w:w="2616"/>
      <w:gridCol w:w="2617"/>
      <w:gridCol w:w="2617"/>
    </w:tblGrid>
    <w:tr w:rsidRPr="00F105DD" w:rsidR="0031745F" w:rsidTr="00381195" w14:paraId="0F631E4D" w14:textId="77777777">
      <w:tc>
        <w:tcPr>
          <w:tcW w:w="1250" w:type="pct"/>
          <w:vMerge w:val="restart"/>
        </w:tcPr>
        <w:p w:rsidRPr="00F105DD" w:rsidR="0031745F" w:rsidP="00B50D03" w:rsidRDefault="002C5254" w14:paraId="2328F8A1" w14:textId="77777777">
          <w:pPr>
            <w:spacing w:after="0"/>
            <w:rPr>
              <w:rFonts w:ascii="Verdana" w:hAnsi="Verdana"/>
              <w:sz w:val="20"/>
              <w:szCs w:val="20"/>
            </w:rPr>
          </w:pPr>
          <w:sdt>
            <w:sdtPr>
              <w:rPr>
                <w:rFonts w:ascii="Verdana" w:hAnsi="Verdana"/>
                <w:sz w:val="20"/>
                <w:szCs w:val="20"/>
              </w:r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Pr="00F105DD" w:rsidR="0031745F">
                <w:rPr>
                  <w:rFonts w:ascii="Verdana" w:hAnsi="Verdana"/>
                  <w:noProof/>
                  <w:sz w:val="20"/>
                  <w:szCs w:val="20"/>
                  <w:lang w:val="da-DK" w:eastAsia="da-DK"/>
                </w:rPr>
                <w:drawing>
                  <wp:inline distT="0" distB="0" distL="0" distR="0" wp14:anchorId="7BEF9B50" wp14:editId="3226502A">
                    <wp:extent cx="1260000" cy="1260000"/>
                    <wp:effectExtent l="0" t="0" r="0" b="0"/>
                    <wp:docPr id="8" name="Pictur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0000" cy="12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1250" w:type="pct"/>
        </w:tcPr>
        <w:p w:rsidRPr="00E271C9" w:rsidR="0031745F" w:rsidP="00DB7E89" w:rsidRDefault="002C5254" w14:paraId="75D6F853" w14:textId="77777777">
          <w:pPr>
            <w:spacing w:after="160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8"/>
              </w:rPr>
              <w:alias w:val="#Nav: /Header/DocumentTitle_Lbl"/>
              <w:tag w:val="#Nav: Standard_Sales_Invoice/1306"/>
              <w:id w:val="-714889273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="00790CD5">
                <w:rPr>
                  <w:rFonts w:ascii="Verdana" w:hAnsi="Verdana"/>
                  <w:b/>
                  <w:sz w:val="18"/>
                  <w:szCs w:val="18"/>
                </w:rPr>
                <w:t>DocumentTitle_Lbl</w:t>
              </w:r>
              <w:proofErr w:type="spellEnd"/>
            </w:sdtContent>
          </w:sdt>
          <w:r w:rsidR="00790CD5">
            <w:rPr>
              <w:rFonts w:ascii="Verdana" w:hAnsi="Verdana"/>
              <w:b/>
              <w:sz w:val="18"/>
              <w:szCs w:val="18"/>
            </w:rPr>
            <w:t xml:space="preserve"> </w:t>
          </w:r>
          <w:sdt>
            <w:sdtPr>
              <w:rPr>
                <w:rFonts w:ascii="Verdana" w:hAnsi="Verdana"/>
                <w:b/>
                <w:sz w:val="18"/>
                <w:szCs w:val="18"/>
              </w:rPr>
              <w:alias w:val="#Nav: /Header/From_Lbl"/>
              <w:tag w:val="#Nav: Standard_Sales_Invoice/1306"/>
              <w:id w:val="-466812879"/>
              <w:placeholder>
                <w:docPart w:val="2275B7559EB946CE8F86429783DBC8E6"/>
              </w:placeholder>
              <w:dataBinding w:prefixMappings="xmlns:ns0='urn:microsoft-dynamics-nav/reports/Standard_Sales_Invoice/1306/'" w:xpath="/ns0:NavWordReportXmlPart[1]/ns0:Header[1]/ns0:From_Lbl[1]" w:storeItemID="{0170F0DF-CFF2-49D0-8723-A5AD8273270D}"/>
              <w:text/>
            </w:sdtPr>
            <w:sdtEndPr/>
            <w:sdtContent>
              <w:proofErr w:type="spellStart"/>
              <w:r w:rsidR="00334045">
                <w:rPr>
                  <w:rFonts w:ascii="Verdana" w:hAnsi="Verdana"/>
                  <w:b/>
                  <w:sz w:val="18"/>
                  <w:szCs w:val="18"/>
                </w:rPr>
                <w:t>From_Lbl</w:t>
              </w:r>
              <w:proofErr w:type="spellEnd"/>
            </w:sdtContent>
          </w:sdt>
        </w:p>
      </w:tc>
      <w:tc>
        <w:tcPr>
          <w:tcW w:w="1250" w:type="pct"/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BilledTo_Lbl"/>
            <w:tag w:val="#Nav: Standard_Sales_Invoice/1306"/>
            <w:id w:val="-1294365118"/>
            <w:placeholder>
              <w:docPart w:val="5955B440EF14455FBAB2674ADCEA3993"/>
            </w:placeholder>
            <w:dataBinding w:prefixMappings="xmlns:ns0='urn:microsoft-dynamics-nav/reports/Standard_Sales_Invoice/1306/'" w:xpath="/ns0:NavWordReportXmlPart[1]/ns0:Header[1]/ns0:BilledTo_Lbl[1]" w:storeItemID="{0170F0DF-CFF2-49D0-8723-A5AD8273270D}"/>
            <w:text/>
          </w:sdtPr>
          <w:sdtEndPr/>
          <w:sdtContent>
            <w:p w:rsidRPr="00E271C9" w:rsidR="0031745F" w:rsidP="00DB7E89" w:rsidRDefault="00334045" w14:paraId="53017F10" w14:textId="77777777">
              <w:pPr>
                <w:spacing w:after="160"/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>
                <w:rPr>
                  <w:rFonts w:ascii="Verdana" w:hAnsi="Verdana"/>
                  <w:b/>
                  <w:sz w:val="18"/>
                  <w:szCs w:val="18"/>
                </w:rPr>
                <w:t>BilledTo_Lbl</w:t>
              </w:r>
              <w:proofErr w:type="spellEnd"/>
            </w:p>
          </w:sdtContent>
        </w:sdt>
      </w:tc>
      <w:tc>
        <w:tcPr>
          <w:tcW w:w="1250" w:type="pct"/>
          <w:vMerge w:val="restart"/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DueDate_Lbl"/>
            <w:tag w:val="#Nav: Standard_Sales_Invoice/1306"/>
            <w:id w:val="-1251649982"/>
            <w:placeholder>
              <w:docPart w:val="A38F64AD8E5E468A8FF884599DDD32B8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p w:rsidRPr="00E271C9" w:rsidR="0031745F" w:rsidP="00DB7E89" w:rsidRDefault="0031745F" w14:paraId="7B746CD7" w14:textId="77777777">
              <w:pPr>
                <w:spacing w:after="160"/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 w:rsidRPr="00B50D03">
                <w:rPr>
                  <w:rFonts w:ascii="Verdana" w:hAnsi="Verdana"/>
                  <w:b/>
                  <w:sz w:val="18"/>
                  <w:szCs w:val="18"/>
                </w:rPr>
                <w:t>DueDate_Lbl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ueDate"/>
            <w:tag w:val="#Nav: Standard_Sales_Invoice/1306"/>
            <w:id w:val="1703123343"/>
            <w:placeholder>
              <w:docPart w:val="B9E6B26D5BDF4D59A1466972BEC8C819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p w:rsidRPr="00E271C9" w:rsidR="0031745F" w:rsidP="00E8574F" w:rsidRDefault="0031745F" w14:paraId="3C8060C1" w14:textId="77777777">
              <w:pPr>
                <w:spacing w:after="2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B50D03">
                <w:rPr>
                  <w:rFonts w:ascii="Verdana" w:hAnsi="Verdana"/>
                  <w:sz w:val="16"/>
                  <w:szCs w:val="16"/>
                </w:rPr>
                <w:t>DueDate</w:t>
              </w:r>
              <w:proofErr w:type="spellEnd"/>
            </w:p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DocumentDate_Lbl"/>
            <w:tag w:val="#Nav: Standard_Sales_Invoice/1306"/>
            <w:id w:val="250710830"/>
            <w:placeholder>
              <w:docPart w:val="4A6979345F2044008A1BEBC9D02865C4"/>
            </w:placeholder>
            <w:dataBinding w:prefixMappings="xmlns:ns0='urn:microsoft-dynamics-nav/reports/Standard_Sales_Invoice/1306/'" w:xpath="/ns0:NavWordReportXmlPart[1]/ns0:Header[1]/ns0:DocumentDate_Lbl[1]" w:storeItemID="{0170F0DF-CFF2-49D0-8723-A5AD8273270D}"/>
            <w:text/>
          </w:sdtPr>
          <w:sdtEndPr/>
          <w:sdtContent>
            <w:p w:rsidRPr="00E271C9" w:rsidR="0031745F" w:rsidP="00DB7E89" w:rsidRDefault="0031745F" w14:paraId="240C8E47" w14:textId="77777777">
              <w:pPr>
                <w:spacing w:after="160"/>
                <w:rPr>
                  <w:rFonts w:ascii="Verdana" w:hAnsi="Verdana"/>
                  <w:sz w:val="18"/>
                  <w:szCs w:val="18"/>
                </w:rPr>
              </w:pPr>
              <w:proofErr w:type="spellStart"/>
              <w:r w:rsidRPr="00E271C9">
                <w:rPr>
                  <w:rFonts w:ascii="Verdana" w:hAnsi="Verdana"/>
                  <w:b/>
                  <w:sz w:val="18"/>
                  <w:szCs w:val="18"/>
                </w:rPr>
                <w:t>DocumentDate_Lbl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ocumentDate"/>
            <w:tag w:val="#Nav: Standard_Sales_Invoice/1306"/>
            <w:id w:val="-386421384"/>
            <w:placeholder>
              <w:docPart w:val="5426867084EE4554A4C15B329E545DB8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Pr="00E271C9" w:rsidR="0031745F" w:rsidP="00E8574F" w:rsidRDefault="0031745F" w14:paraId="10BAFC2F" w14:textId="77777777">
              <w:pPr>
                <w:pStyle w:val="Subtitle"/>
                <w:spacing w:after="2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E271C9">
                <w:rPr>
                  <w:rFonts w:ascii="Verdana" w:hAnsi="Verdana"/>
                  <w:sz w:val="16"/>
                  <w:szCs w:val="16"/>
                </w:rPr>
                <w:t>DocumentDate</w:t>
              </w:r>
              <w:proofErr w:type="spellEnd"/>
            </w:p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DocumentNo_Lbl"/>
            <w:tag w:val="#Nav: Standard_Sales_Invoice/1306"/>
            <w:id w:val="-923345911"/>
            <w:placeholder>
              <w:docPart w:val="AB033BED51394D3B8894A6D8DC4EBF60"/>
            </w:placeholder>
            <w:dataBinding w:prefixMappings="xmlns:ns0='urn:microsoft-dynamics-nav/reports/Standard_Sales_Invoice/1306/'" w:xpath="/ns0:NavWordReportXmlPart[1]/ns0:Header[1]/ns0:DocumentNo_Lbl[1]" w:storeItemID="{0170F0DF-CFF2-49D0-8723-A5AD8273270D}"/>
            <w:text/>
          </w:sdtPr>
          <w:sdtEndPr/>
          <w:sdtContent>
            <w:p w:rsidRPr="00E271C9" w:rsidR="0031745F" w:rsidP="00DB7E89" w:rsidRDefault="0031745F" w14:paraId="70694800" w14:textId="77777777">
              <w:pPr>
                <w:spacing w:after="160"/>
                <w:rPr>
                  <w:rFonts w:ascii="Verdana" w:hAnsi="Verdana"/>
                  <w:sz w:val="18"/>
                  <w:szCs w:val="18"/>
                </w:rPr>
              </w:pPr>
              <w:proofErr w:type="spellStart"/>
              <w:r w:rsidRPr="00E271C9">
                <w:rPr>
                  <w:rFonts w:ascii="Verdana" w:hAnsi="Verdana"/>
                  <w:b/>
                  <w:sz w:val="18"/>
                  <w:szCs w:val="18"/>
                </w:rPr>
                <w:t>DocumentNo_Lbl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ocumentNo"/>
            <w:tag w:val="#Nav: Standard_Sales_Invoice/1306"/>
            <w:id w:val="2070307606"/>
            <w:placeholder>
              <w:docPart w:val="A2EC63CD6D5444B6B2371BD140192D14"/>
            </w:placeholder>
            <w:dataBinding w:prefixMappings="xmlns:ns0='urn:microsoft-dynamics-nav/reports/Standard_Sales_Invoice/1306/'" w:xpath="/ns0:NavWordReportXmlPart[1]/ns0:Header[1]/ns0:DocumentNo[1]" w:storeItemID="{0170F0DF-CFF2-49D0-8723-A5AD8273270D}"/>
            <w:text/>
          </w:sdtPr>
          <w:sdtEndPr/>
          <w:sdtContent>
            <w:p w:rsidRPr="00E271C9" w:rsidR="0031745F" w:rsidP="00575931" w:rsidRDefault="0031745F" w14:paraId="11FC194B" w14:textId="77777777">
              <w:pPr>
                <w:spacing w:after="120"/>
                <w:rPr>
                  <w:rFonts w:ascii="Verdana" w:hAnsi="Verdana"/>
                  <w:b/>
                  <w:sz w:val="16"/>
                  <w:szCs w:val="16"/>
                </w:rPr>
              </w:pPr>
              <w:proofErr w:type="spellStart"/>
              <w:r w:rsidRPr="00E271C9">
                <w:rPr>
                  <w:rFonts w:ascii="Verdana" w:hAnsi="Verdana"/>
                  <w:sz w:val="16"/>
                  <w:szCs w:val="16"/>
                </w:rPr>
                <w:t>DocumentNo</w:t>
              </w:r>
              <w:proofErr w:type="spellEnd"/>
            </w:p>
          </w:sdtContent>
        </w:sdt>
      </w:tc>
    </w:tr>
    <w:tr w:rsidRPr="00F105DD" w:rsidR="0031745F" w:rsidTr="00381195" w14:paraId="73FFD695" w14:textId="77777777">
      <w:tc>
        <w:tcPr>
          <w:tcW w:w="1250" w:type="pct"/>
          <w:vMerge/>
        </w:tcPr>
        <w:p w:rsidRPr="00F105DD" w:rsidR="0031745F" w:rsidP="00575931" w:rsidRDefault="0031745F" w14:paraId="688E3175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1"/>
          <w:tag w:val="#Nav: Standard_Sales_Invoice/1306"/>
          <w:id w:val="168007820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1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320C4C44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CompanyAddress1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1"/>
          <w:tag w:val="#Nav: Standard_Sales_Invoice/1306"/>
          <w:id w:val="46124574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1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1CD6A2B9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CustomerAddress1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 w14:paraId="712D5AC3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 w14:paraId="19DF47AC" w14:textId="77777777">
      <w:tc>
        <w:tcPr>
          <w:tcW w:w="1250" w:type="pct"/>
          <w:vMerge/>
        </w:tcPr>
        <w:p w:rsidRPr="00F105DD" w:rsidR="0031745F" w:rsidP="00575931" w:rsidRDefault="0031745F" w14:paraId="38D81A20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2"/>
          <w:tag w:val="#Nav: Standard_Sales_Invoice/1306"/>
          <w:id w:val="-408238789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2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556F0B2D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CompanyAddress2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2"/>
          <w:tag w:val="#Nav: Standard_Sales_Invoice/1306"/>
          <w:id w:val="-2068176556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2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200C971D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CustomerAddress2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 w14:paraId="1E0DFE3E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 w14:paraId="5A90B76B" w14:textId="77777777">
      <w:tc>
        <w:tcPr>
          <w:tcW w:w="1250" w:type="pct"/>
          <w:vMerge/>
        </w:tcPr>
        <w:p w:rsidRPr="00F105DD" w:rsidR="0031745F" w:rsidP="00575931" w:rsidRDefault="0031745F" w14:paraId="25CD5F56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3"/>
          <w:tag w:val="#Nav: Standard_Sales_Invoice/1306"/>
          <w:id w:val="1511636075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3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52CF3584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CompanyAddress3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3"/>
          <w:tag w:val="#Nav: Standard_Sales_Invoice/1306"/>
          <w:id w:val="-1417003922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3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7244E988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CustomerAddress3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 w14:paraId="58C00BC7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 w14:paraId="35DCA207" w14:textId="77777777">
      <w:tc>
        <w:tcPr>
          <w:tcW w:w="1250" w:type="pct"/>
          <w:vMerge/>
        </w:tcPr>
        <w:p w:rsidRPr="00F105DD" w:rsidR="0031745F" w:rsidP="00575931" w:rsidRDefault="0031745F" w14:paraId="7CD973D0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4"/>
          <w:tag w:val="#Nav: Standard_Sales_Invoice/1306"/>
          <w:id w:val="201990696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4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3D3CDAA3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CompanyAddress4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4"/>
          <w:tag w:val="#Nav: Standard_Sales_Invoice/1306"/>
          <w:id w:val="-489947162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4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629C8497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CustomerAddress4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 w14:paraId="29978BD8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 w14:paraId="14D5DD9B" w14:textId="77777777">
      <w:tc>
        <w:tcPr>
          <w:tcW w:w="1250" w:type="pct"/>
          <w:vMerge/>
        </w:tcPr>
        <w:p w:rsidRPr="00F105DD" w:rsidR="0031745F" w:rsidP="00575931" w:rsidRDefault="0031745F" w14:paraId="6C40C819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5"/>
          <w:tag w:val="#Nav: Standard_Sales_Invoice/1306"/>
          <w:id w:val="200971189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5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0C4953F5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CompanyAddress5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5"/>
          <w:tag w:val="#Nav: Standard_Sales_Invoice/1306"/>
          <w:id w:val="120428870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5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74268EA1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CustomerAddress5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 w14:paraId="063AB246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 w14:paraId="0274B02F" w14:textId="77777777">
      <w:tc>
        <w:tcPr>
          <w:tcW w:w="1250" w:type="pct"/>
          <w:vMerge/>
        </w:tcPr>
        <w:p w:rsidRPr="00F105DD" w:rsidR="0031745F" w:rsidP="00575931" w:rsidRDefault="0031745F" w14:paraId="6BA3434C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6"/>
          <w:tag w:val="#Nav: Standard_Sales_Invoice/1306"/>
          <w:id w:val="548961844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6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71599917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CompanyAddress6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6"/>
          <w:tag w:val="#Nav: Standard_Sales_Invoice/1306"/>
          <w:id w:val="1808505565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6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15530982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CustomerAddress6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 w14:paraId="2DA08756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 w14:paraId="40B239BA" w14:textId="77777777">
      <w:tc>
        <w:tcPr>
          <w:tcW w:w="1250" w:type="pct"/>
          <w:vMerge/>
        </w:tcPr>
        <w:p w:rsidRPr="00F105DD" w:rsidR="0031745F" w:rsidP="00575931" w:rsidRDefault="0031745F" w14:paraId="5197A88E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7"/>
          <w:tag w:val="#Nav: Standard_Sales_Invoice/1306"/>
          <w:id w:val="-509526344"/>
          <w:placeholder>
            <w:docPart w:val="4C5C0528432E44AE8CFEF8BB2BF19CA7"/>
          </w:placeholder>
          <w:dataBinding w:prefixMappings="xmlns:ns0='urn:microsoft-dynamics-nav/reports/Standard_Sales_Invoice/1306/'" w:xpath="/ns0:NavWordReportXmlPart[1]/ns0:Header[1]/ns0:CompanyAddress7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34045" w14:paraId="422A333E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>
                <w:rPr>
                  <w:rFonts w:ascii="Verdana" w:hAnsi="Verdana"/>
                  <w:sz w:val="16"/>
                  <w:szCs w:val="16"/>
                </w:rPr>
                <w:t>CompanyAddress7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7"/>
          <w:tag w:val="#Nav: Standard_Sales_Invoice/1306"/>
          <w:id w:val="-123353940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7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67FCB254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CustomerAddress7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 w14:paraId="6452346E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 w14:paraId="32BDC0E2" w14:textId="77777777">
      <w:tc>
        <w:tcPr>
          <w:tcW w:w="1250" w:type="pct"/>
          <w:vMerge/>
        </w:tcPr>
        <w:p w:rsidRPr="00F105DD" w:rsidR="0031745F" w:rsidP="00575931" w:rsidRDefault="0031745F" w14:paraId="105D5F47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8"/>
          <w:tag w:val="#Nav: Standard_Sales_Invoice/1306"/>
          <w:id w:val="1908499354"/>
          <w:placeholder>
            <w:docPart w:val="9BBE3D73525148C4AF334B099B2F5398"/>
          </w:placeholder>
          <w:dataBinding w:prefixMappings="xmlns:ns0='urn:microsoft-dynamics-nav/reports/Standard_Sales_Invoice/1306/'" w:xpath="/ns0:NavWordReportXmlPart[1]/ns0:Header[1]/ns0:CompanyAddress8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34045" w14:paraId="691CDDF0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>
                <w:rPr>
                  <w:rFonts w:ascii="Verdana" w:hAnsi="Verdana"/>
                  <w:sz w:val="16"/>
                  <w:szCs w:val="16"/>
                </w:rPr>
                <w:t>CompanyAddress8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8"/>
          <w:tag w:val="#Nav: Standard_Sales_Invoice/1306"/>
          <w:id w:val="202104194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8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 w14:paraId="137B3468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CustomerAddress8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 w14:paraId="789622B0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790CD5" w:rsidTr="00EA1708" w14:paraId="4EC01548" w14:textId="77777777">
      <w:tc>
        <w:tcPr>
          <w:tcW w:w="1250" w:type="pct"/>
          <w:vAlign w:val="bottom"/>
        </w:tcPr>
        <w:p w:rsidRPr="00F105DD" w:rsidR="00790CD5" w:rsidP="00EA1708" w:rsidRDefault="00790CD5" w14:paraId="349D7D30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tc>
        <w:tcPr>
          <w:tcW w:w="1250" w:type="pct"/>
          <w:vAlign w:val="bottom"/>
        </w:tcPr>
        <w:p w:rsidR="00790CD5" w:rsidP="00EA1708" w:rsidRDefault="002C5254" w14:paraId="18D8612C" w14:textId="77777777">
          <w:pPr>
            <w:spacing w:after="80"/>
            <w:rPr>
              <w:rFonts w:ascii="Verdana" w:hAnsi="Verdana"/>
              <w:sz w:val="16"/>
              <w:szCs w:val="16"/>
            </w:rPr>
          </w:pPr>
          <w:sdt>
            <w:sdtPr>
              <w:rPr>
                <w:rFonts w:ascii="Verdana" w:hAnsi="Verdana"/>
                <w:b/>
                <w:sz w:val="16"/>
                <w:szCs w:val="16"/>
              </w:rPr>
              <w:alias w:val="#Nav: /Header/CompanyVATRegistrationNo_Lbl"/>
              <w:tag w:val="#Nav: Standard_Sales_Invoice/1306"/>
              <w:id w:val="80173233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CompanyVATRegistrationNo_Lbl[1]" w:storeItemID="{0170F0DF-CFF2-49D0-8723-A5AD8273270D}"/>
              <w:text/>
            </w:sdtPr>
            <w:sdtEndPr/>
            <w:sdtContent>
              <w:proofErr w:type="spellStart"/>
              <w:r w:rsidRPr="00345C86" w:rsidR="004E62E7">
                <w:rPr>
                  <w:rFonts w:ascii="Verdana" w:hAnsi="Verdana"/>
                  <w:b/>
                  <w:sz w:val="16"/>
                  <w:szCs w:val="16"/>
                </w:rPr>
                <w:t>CompanyVATRegistrationNo_Lbl</w:t>
              </w:r>
              <w:proofErr w:type="spellEnd"/>
            </w:sdtContent>
          </w:sdt>
        </w:p>
      </w:tc>
      <w:sdt>
        <w:sdtPr>
          <w:rPr>
            <w:rFonts w:ascii="Verdana" w:hAnsi="Verdana"/>
            <w:b/>
            <w:sz w:val="16"/>
            <w:szCs w:val="16"/>
          </w:rPr>
          <w:alias w:val="#Nav: /Header/VATRegistrationNo_Lbl"/>
          <w:tag w:val="#Nav: Standard_Sales_Invoice/1306"/>
          <w:id w:val="97203346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VATRegistrationNo_Lbl[1]" w:storeItemID="{0170F0DF-CFF2-49D0-8723-A5AD8273270D}"/>
          <w:text/>
        </w:sdtPr>
        <w:sdtEndPr/>
        <w:sdtContent>
          <w:tc>
            <w:tcPr>
              <w:tcW w:w="1250" w:type="pct"/>
              <w:vAlign w:val="bottom"/>
            </w:tcPr>
            <w:p w:rsidRPr="00E271C9" w:rsidR="00790CD5" w:rsidP="00EA1708" w:rsidRDefault="004E62E7" w14:paraId="40149A71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345C86">
                <w:rPr>
                  <w:rFonts w:ascii="Verdana" w:hAnsi="Verdana"/>
                  <w:b/>
                  <w:sz w:val="16"/>
                  <w:szCs w:val="16"/>
                </w:rPr>
                <w:t>VATRegistrationNo_Lbl</w:t>
              </w:r>
              <w:proofErr w:type="spellEnd"/>
            </w:p>
          </w:tc>
        </w:sdtContent>
      </w:sdt>
      <w:tc>
        <w:tcPr>
          <w:tcW w:w="1250" w:type="pct"/>
          <w:vAlign w:val="bottom"/>
        </w:tcPr>
        <w:p w:rsidRPr="00F105DD" w:rsidR="00790CD5" w:rsidP="00EA1708" w:rsidRDefault="00790CD5" w14:paraId="7175C980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4E62E7" w:rsidTr="00381195" w14:paraId="780EBDFF" w14:textId="77777777">
      <w:tc>
        <w:tcPr>
          <w:tcW w:w="1250" w:type="pct"/>
        </w:tcPr>
        <w:p w:rsidRPr="00F105DD" w:rsidR="004E62E7" w:rsidP="00575931" w:rsidRDefault="004E62E7" w14:paraId="39FD46A5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VATRegistrationNo"/>
          <w:tag w:val="#Nav: Standard_Sales_Invoice/1306"/>
          <w:id w:val="1324941865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4E62E7" w:rsidP="00E8574F" w:rsidRDefault="004E62E7" w14:paraId="448BF977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>
                <w:rPr>
                  <w:rFonts w:ascii="Verdana" w:hAnsi="Verdana"/>
                  <w:sz w:val="16"/>
                  <w:szCs w:val="16"/>
                </w:rPr>
                <w:t>CompanyVATRegistrationNo</w:t>
              </w:r>
              <w:proofErr w:type="spellEnd"/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VATRegistrationNo"/>
          <w:tag w:val="#Nav: Standard_Sales_Invoice/1306"/>
          <w:id w:val="160731143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4E62E7" w:rsidP="00E8574F" w:rsidRDefault="004E62E7" w14:paraId="48EE15AF" w14:textId="77777777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>
                <w:rPr>
                  <w:rFonts w:ascii="Verdana" w:hAnsi="Verdana"/>
                  <w:sz w:val="16"/>
                  <w:szCs w:val="16"/>
                </w:rPr>
                <w:t>VATRegistrationNo</w:t>
              </w:r>
              <w:proofErr w:type="spellEnd"/>
            </w:p>
          </w:tc>
        </w:sdtContent>
      </w:sdt>
      <w:tc>
        <w:tcPr>
          <w:tcW w:w="1250" w:type="pct"/>
        </w:tcPr>
        <w:p w:rsidRPr="00F105DD" w:rsidR="004E62E7" w:rsidP="00575931" w:rsidRDefault="004E62E7" w14:paraId="70C2B10A" w14:textId="77777777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</w:tbl>
  <w:p w:rsidR="00C43401" w:rsidP="00E8574F" w:rsidRDefault="00C43401" w14:paraId="689BD91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342E"/>
    <w:rsid w:val="00013FC3"/>
    <w:rsid w:val="00032E69"/>
    <w:rsid w:val="000357EB"/>
    <w:rsid w:val="000404B0"/>
    <w:rsid w:val="00056E7C"/>
    <w:rsid w:val="00070EE8"/>
    <w:rsid w:val="00074151"/>
    <w:rsid w:val="00080BE8"/>
    <w:rsid w:val="000844A3"/>
    <w:rsid w:val="00084BC6"/>
    <w:rsid w:val="0008693A"/>
    <w:rsid w:val="000A18ED"/>
    <w:rsid w:val="000A665A"/>
    <w:rsid w:val="000B22DC"/>
    <w:rsid w:val="000D5A6D"/>
    <w:rsid w:val="000E071F"/>
    <w:rsid w:val="000F15EA"/>
    <w:rsid w:val="00103846"/>
    <w:rsid w:val="0011793B"/>
    <w:rsid w:val="00121141"/>
    <w:rsid w:val="00123A7D"/>
    <w:rsid w:val="00126D5A"/>
    <w:rsid w:val="00130677"/>
    <w:rsid w:val="001312B0"/>
    <w:rsid w:val="00134A71"/>
    <w:rsid w:val="0013730F"/>
    <w:rsid w:val="001518C8"/>
    <w:rsid w:val="00151C73"/>
    <w:rsid w:val="001621D9"/>
    <w:rsid w:val="00164F25"/>
    <w:rsid w:val="00182C70"/>
    <w:rsid w:val="00186059"/>
    <w:rsid w:val="00193B02"/>
    <w:rsid w:val="001A0E75"/>
    <w:rsid w:val="001B793C"/>
    <w:rsid w:val="001C7E7F"/>
    <w:rsid w:val="001D1CE2"/>
    <w:rsid w:val="001D6807"/>
    <w:rsid w:val="001F76A3"/>
    <w:rsid w:val="0020108A"/>
    <w:rsid w:val="0020213D"/>
    <w:rsid w:val="00207F4C"/>
    <w:rsid w:val="00211582"/>
    <w:rsid w:val="002334A5"/>
    <w:rsid w:val="00235CA0"/>
    <w:rsid w:val="00245B0E"/>
    <w:rsid w:val="00261876"/>
    <w:rsid w:val="0026269B"/>
    <w:rsid w:val="002669DB"/>
    <w:rsid w:val="00267F37"/>
    <w:rsid w:val="00273BA9"/>
    <w:rsid w:val="002910DD"/>
    <w:rsid w:val="00291DE0"/>
    <w:rsid w:val="0029628E"/>
    <w:rsid w:val="002A29DF"/>
    <w:rsid w:val="002A382C"/>
    <w:rsid w:val="002B06DF"/>
    <w:rsid w:val="002B5226"/>
    <w:rsid w:val="002B6B46"/>
    <w:rsid w:val="002C5254"/>
    <w:rsid w:val="002E2A56"/>
    <w:rsid w:val="0031745F"/>
    <w:rsid w:val="00317E42"/>
    <w:rsid w:val="00334045"/>
    <w:rsid w:val="00337723"/>
    <w:rsid w:val="00345C86"/>
    <w:rsid w:val="00355E20"/>
    <w:rsid w:val="00370AE2"/>
    <w:rsid w:val="00374316"/>
    <w:rsid w:val="00376499"/>
    <w:rsid w:val="00381195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E22A8"/>
    <w:rsid w:val="003F77E2"/>
    <w:rsid w:val="0041608B"/>
    <w:rsid w:val="00417ABE"/>
    <w:rsid w:val="0042575C"/>
    <w:rsid w:val="00437C0F"/>
    <w:rsid w:val="00451877"/>
    <w:rsid w:val="00492354"/>
    <w:rsid w:val="004A4D71"/>
    <w:rsid w:val="004B22F6"/>
    <w:rsid w:val="004B47ED"/>
    <w:rsid w:val="004B4EE3"/>
    <w:rsid w:val="004B53E0"/>
    <w:rsid w:val="004B6FE5"/>
    <w:rsid w:val="004C60A5"/>
    <w:rsid w:val="004D356C"/>
    <w:rsid w:val="004E1930"/>
    <w:rsid w:val="004E62E7"/>
    <w:rsid w:val="004F2432"/>
    <w:rsid w:val="004F4777"/>
    <w:rsid w:val="005008E2"/>
    <w:rsid w:val="0051660C"/>
    <w:rsid w:val="00524FE6"/>
    <w:rsid w:val="00543913"/>
    <w:rsid w:val="00552846"/>
    <w:rsid w:val="005568B1"/>
    <w:rsid w:val="00563DCD"/>
    <w:rsid w:val="00565C9A"/>
    <w:rsid w:val="00572298"/>
    <w:rsid w:val="005731CF"/>
    <w:rsid w:val="00575931"/>
    <w:rsid w:val="0058111B"/>
    <w:rsid w:val="00587157"/>
    <w:rsid w:val="00595F7F"/>
    <w:rsid w:val="005963DE"/>
    <w:rsid w:val="00596E6F"/>
    <w:rsid w:val="005A0994"/>
    <w:rsid w:val="005A32E6"/>
    <w:rsid w:val="005C497A"/>
    <w:rsid w:val="005E0D9B"/>
    <w:rsid w:val="005E3145"/>
    <w:rsid w:val="005E42A0"/>
    <w:rsid w:val="005F2559"/>
    <w:rsid w:val="005F5EC9"/>
    <w:rsid w:val="005F6BCC"/>
    <w:rsid w:val="0060202A"/>
    <w:rsid w:val="0060751D"/>
    <w:rsid w:val="00610A30"/>
    <w:rsid w:val="0061270C"/>
    <w:rsid w:val="00612ABF"/>
    <w:rsid w:val="006245DA"/>
    <w:rsid w:val="00625B8D"/>
    <w:rsid w:val="0063620D"/>
    <w:rsid w:val="006418FA"/>
    <w:rsid w:val="00646978"/>
    <w:rsid w:val="0067225B"/>
    <w:rsid w:val="006727FD"/>
    <w:rsid w:val="00677AD5"/>
    <w:rsid w:val="006811C2"/>
    <w:rsid w:val="0068273F"/>
    <w:rsid w:val="00683CCE"/>
    <w:rsid w:val="00684C66"/>
    <w:rsid w:val="00684EEB"/>
    <w:rsid w:val="0068537C"/>
    <w:rsid w:val="006907F2"/>
    <w:rsid w:val="00695D27"/>
    <w:rsid w:val="006A2A7B"/>
    <w:rsid w:val="006B6AB0"/>
    <w:rsid w:val="006C30D9"/>
    <w:rsid w:val="006C4581"/>
    <w:rsid w:val="006D4B90"/>
    <w:rsid w:val="006D64AE"/>
    <w:rsid w:val="006F114F"/>
    <w:rsid w:val="006F2626"/>
    <w:rsid w:val="0070178C"/>
    <w:rsid w:val="00713DC5"/>
    <w:rsid w:val="0071439C"/>
    <w:rsid w:val="00716E24"/>
    <w:rsid w:val="0072679D"/>
    <w:rsid w:val="00736CD6"/>
    <w:rsid w:val="00741F6B"/>
    <w:rsid w:val="00744A2C"/>
    <w:rsid w:val="00746AC5"/>
    <w:rsid w:val="007537BA"/>
    <w:rsid w:val="00756ACB"/>
    <w:rsid w:val="00760FA8"/>
    <w:rsid w:val="00765190"/>
    <w:rsid w:val="00765483"/>
    <w:rsid w:val="00766078"/>
    <w:rsid w:val="00776DB2"/>
    <w:rsid w:val="007773B8"/>
    <w:rsid w:val="00777ADC"/>
    <w:rsid w:val="0078417B"/>
    <w:rsid w:val="00785735"/>
    <w:rsid w:val="00790CD5"/>
    <w:rsid w:val="00797305"/>
    <w:rsid w:val="007A0A2F"/>
    <w:rsid w:val="007A19BC"/>
    <w:rsid w:val="007B235B"/>
    <w:rsid w:val="007D6C7B"/>
    <w:rsid w:val="007D7E7E"/>
    <w:rsid w:val="007E323C"/>
    <w:rsid w:val="007F3F07"/>
    <w:rsid w:val="00802B5B"/>
    <w:rsid w:val="008033F9"/>
    <w:rsid w:val="008055B3"/>
    <w:rsid w:val="00807754"/>
    <w:rsid w:val="0081488B"/>
    <w:rsid w:val="00815D27"/>
    <w:rsid w:val="008179F0"/>
    <w:rsid w:val="00817EE6"/>
    <w:rsid w:val="00820262"/>
    <w:rsid w:val="008223D2"/>
    <w:rsid w:val="00836184"/>
    <w:rsid w:val="008378BE"/>
    <w:rsid w:val="00844D12"/>
    <w:rsid w:val="00845DAF"/>
    <w:rsid w:val="00845E08"/>
    <w:rsid w:val="0085178B"/>
    <w:rsid w:val="00851F72"/>
    <w:rsid w:val="008533EF"/>
    <w:rsid w:val="00856BBF"/>
    <w:rsid w:val="00870B49"/>
    <w:rsid w:val="00873766"/>
    <w:rsid w:val="00891121"/>
    <w:rsid w:val="008C1669"/>
    <w:rsid w:val="008C3901"/>
    <w:rsid w:val="008D7475"/>
    <w:rsid w:val="008E6F68"/>
    <w:rsid w:val="008E766D"/>
    <w:rsid w:val="008F0A38"/>
    <w:rsid w:val="0090637C"/>
    <w:rsid w:val="009072D1"/>
    <w:rsid w:val="00924B71"/>
    <w:rsid w:val="0092542A"/>
    <w:rsid w:val="00933DB5"/>
    <w:rsid w:val="00940735"/>
    <w:rsid w:val="009430BE"/>
    <w:rsid w:val="00943A17"/>
    <w:rsid w:val="009453BC"/>
    <w:rsid w:val="00953D80"/>
    <w:rsid w:val="00954C6C"/>
    <w:rsid w:val="009604D6"/>
    <w:rsid w:val="009643F3"/>
    <w:rsid w:val="00966D04"/>
    <w:rsid w:val="00972E96"/>
    <w:rsid w:val="00982950"/>
    <w:rsid w:val="0099119C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04AF1"/>
    <w:rsid w:val="00A16B38"/>
    <w:rsid w:val="00A303E8"/>
    <w:rsid w:val="00A30C38"/>
    <w:rsid w:val="00A41053"/>
    <w:rsid w:val="00A42BE5"/>
    <w:rsid w:val="00A4781F"/>
    <w:rsid w:val="00A76F36"/>
    <w:rsid w:val="00A86DBC"/>
    <w:rsid w:val="00A9010E"/>
    <w:rsid w:val="00A91A1C"/>
    <w:rsid w:val="00A940EF"/>
    <w:rsid w:val="00A9726D"/>
    <w:rsid w:val="00AA1276"/>
    <w:rsid w:val="00AC7A97"/>
    <w:rsid w:val="00AD5FBE"/>
    <w:rsid w:val="00AF1EDD"/>
    <w:rsid w:val="00AF4452"/>
    <w:rsid w:val="00AF62CA"/>
    <w:rsid w:val="00B01DA6"/>
    <w:rsid w:val="00B10D67"/>
    <w:rsid w:val="00B22FDE"/>
    <w:rsid w:val="00B31D79"/>
    <w:rsid w:val="00B32D4B"/>
    <w:rsid w:val="00B402B9"/>
    <w:rsid w:val="00B437D5"/>
    <w:rsid w:val="00B4721F"/>
    <w:rsid w:val="00B50D03"/>
    <w:rsid w:val="00B57659"/>
    <w:rsid w:val="00B60D54"/>
    <w:rsid w:val="00B63554"/>
    <w:rsid w:val="00B7674D"/>
    <w:rsid w:val="00B81057"/>
    <w:rsid w:val="00B8205C"/>
    <w:rsid w:val="00B86BCD"/>
    <w:rsid w:val="00B86E6F"/>
    <w:rsid w:val="00B91CA1"/>
    <w:rsid w:val="00B92F96"/>
    <w:rsid w:val="00B94CDA"/>
    <w:rsid w:val="00B96060"/>
    <w:rsid w:val="00B96178"/>
    <w:rsid w:val="00BA5F9F"/>
    <w:rsid w:val="00BC232B"/>
    <w:rsid w:val="00BD0295"/>
    <w:rsid w:val="00BD2533"/>
    <w:rsid w:val="00BD35AE"/>
    <w:rsid w:val="00BE54D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47BC7"/>
    <w:rsid w:val="00C6485C"/>
    <w:rsid w:val="00C730B5"/>
    <w:rsid w:val="00C744BD"/>
    <w:rsid w:val="00C74D39"/>
    <w:rsid w:val="00C77159"/>
    <w:rsid w:val="00C96C9B"/>
    <w:rsid w:val="00C97AC6"/>
    <w:rsid w:val="00CA0A89"/>
    <w:rsid w:val="00CA6394"/>
    <w:rsid w:val="00CB70AD"/>
    <w:rsid w:val="00CC22F9"/>
    <w:rsid w:val="00CC3BA8"/>
    <w:rsid w:val="00CD1B92"/>
    <w:rsid w:val="00CD3AC5"/>
    <w:rsid w:val="00CE4EFC"/>
    <w:rsid w:val="00D15C07"/>
    <w:rsid w:val="00D213B3"/>
    <w:rsid w:val="00D21D63"/>
    <w:rsid w:val="00D22638"/>
    <w:rsid w:val="00D235D0"/>
    <w:rsid w:val="00D31FC2"/>
    <w:rsid w:val="00D34868"/>
    <w:rsid w:val="00D40A70"/>
    <w:rsid w:val="00D41DC8"/>
    <w:rsid w:val="00D53B6F"/>
    <w:rsid w:val="00D54A61"/>
    <w:rsid w:val="00D54DEE"/>
    <w:rsid w:val="00D6006D"/>
    <w:rsid w:val="00D638F2"/>
    <w:rsid w:val="00D66046"/>
    <w:rsid w:val="00D70472"/>
    <w:rsid w:val="00D70D25"/>
    <w:rsid w:val="00D710DD"/>
    <w:rsid w:val="00D714F5"/>
    <w:rsid w:val="00D72A07"/>
    <w:rsid w:val="00D72E02"/>
    <w:rsid w:val="00D754C6"/>
    <w:rsid w:val="00D75AAF"/>
    <w:rsid w:val="00D96C6A"/>
    <w:rsid w:val="00DA0F11"/>
    <w:rsid w:val="00DA580A"/>
    <w:rsid w:val="00DB4B5B"/>
    <w:rsid w:val="00DB7E89"/>
    <w:rsid w:val="00DE180F"/>
    <w:rsid w:val="00DE362A"/>
    <w:rsid w:val="00DF30F1"/>
    <w:rsid w:val="00E026D8"/>
    <w:rsid w:val="00E111C4"/>
    <w:rsid w:val="00E22B7E"/>
    <w:rsid w:val="00E23E73"/>
    <w:rsid w:val="00E24245"/>
    <w:rsid w:val="00E271C9"/>
    <w:rsid w:val="00E40C63"/>
    <w:rsid w:val="00E41182"/>
    <w:rsid w:val="00E4361D"/>
    <w:rsid w:val="00E46677"/>
    <w:rsid w:val="00E4786B"/>
    <w:rsid w:val="00E54F17"/>
    <w:rsid w:val="00E65451"/>
    <w:rsid w:val="00E67097"/>
    <w:rsid w:val="00E771CA"/>
    <w:rsid w:val="00E8574F"/>
    <w:rsid w:val="00E902EA"/>
    <w:rsid w:val="00E96A2B"/>
    <w:rsid w:val="00EA1708"/>
    <w:rsid w:val="00EA246E"/>
    <w:rsid w:val="00EA259E"/>
    <w:rsid w:val="00EA27AA"/>
    <w:rsid w:val="00EA68A8"/>
    <w:rsid w:val="00EB5B19"/>
    <w:rsid w:val="00EC1995"/>
    <w:rsid w:val="00EC4C86"/>
    <w:rsid w:val="00ED0377"/>
    <w:rsid w:val="00EE02C0"/>
    <w:rsid w:val="00EE0A93"/>
    <w:rsid w:val="00EE2CA3"/>
    <w:rsid w:val="00EE36E8"/>
    <w:rsid w:val="00EE53F7"/>
    <w:rsid w:val="00F105DD"/>
    <w:rsid w:val="00F14176"/>
    <w:rsid w:val="00F20F72"/>
    <w:rsid w:val="00F20FE3"/>
    <w:rsid w:val="00F219F1"/>
    <w:rsid w:val="00F36FA0"/>
    <w:rsid w:val="00F44822"/>
    <w:rsid w:val="00F448E8"/>
    <w:rsid w:val="00F47692"/>
    <w:rsid w:val="00F6228C"/>
    <w:rsid w:val="00F66A1F"/>
    <w:rsid w:val="00F7015A"/>
    <w:rsid w:val="00F7093D"/>
    <w:rsid w:val="00F81AE9"/>
    <w:rsid w:val="00F848FB"/>
    <w:rsid w:val="00F86468"/>
    <w:rsid w:val="00F96F86"/>
    <w:rsid w:val="00FA4D66"/>
    <w:rsid w:val="00FA4EDC"/>
    <w:rsid w:val="00FB06A1"/>
    <w:rsid w:val="00FB3DCE"/>
    <w:rsid w:val="00FB61AF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104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045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61270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rmal"/>
    <w:link w:val="GroupSeparationChar"/>
    <w:rsid w:val="0061270C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61270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F64AD8E5E468A8FF884599DDD3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BDB0-E945-4244-9871-97074979AA2B}"/>
      </w:docPartPr>
      <w:docPartBody>
        <w:p w:rsidR="00EE0A65" w:rsidRDefault="00E964E7" w:rsidP="00E964E7">
          <w:pPr>
            <w:pStyle w:val="A38F64AD8E5E468A8FF884599DDD32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E6B26D5BDF4D59A1466972BEC8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AA0D-4022-481E-AD21-B7C8904586D6}"/>
      </w:docPartPr>
      <w:docPartBody>
        <w:p w:rsidR="00EE0A65" w:rsidRDefault="00E964E7" w:rsidP="00E964E7">
          <w:pPr>
            <w:pStyle w:val="B9E6B26D5BDF4D59A1466972BEC8C8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6979345F2044008A1BEBC9D0286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119E4-2AC0-4ADC-9B26-9E66514F32AB}"/>
      </w:docPartPr>
      <w:docPartBody>
        <w:p w:rsidR="00EE0A65" w:rsidRDefault="00E964E7" w:rsidP="00E964E7">
          <w:pPr>
            <w:pStyle w:val="4A6979345F2044008A1BEBC9D02865C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26867084EE4554A4C15B329E545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01292-6485-47C4-8B50-967833541683}"/>
      </w:docPartPr>
      <w:docPartBody>
        <w:p w:rsidR="00EE0A65" w:rsidRDefault="00E964E7" w:rsidP="00E964E7">
          <w:pPr>
            <w:pStyle w:val="5426867084EE4554A4C15B329E545D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033BED51394D3B8894A6D8DC4EB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172CD-2403-4783-B7BF-915EEB09CC38}"/>
      </w:docPartPr>
      <w:docPartBody>
        <w:p w:rsidR="00EE0A65" w:rsidRDefault="00E964E7" w:rsidP="00E964E7">
          <w:pPr>
            <w:pStyle w:val="AB033BED51394D3B8894A6D8DC4EBF60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C63CD6D5444B6B2371BD140192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D3B14-595B-406D-A40B-0E7C55AC2D60}"/>
      </w:docPartPr>
      <w:docPartBody>
        <w:p w:rsidR="00EE0A65" w:rsidRDefault="00E964E7" w:rsidP="00E964E7">
          <w:pPr>
            <w:pStyle w:val="A2EC63CD6D5444B6B2371BD140192D1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C8B2DDCB7241F8B69B473CC46C7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86464-E904-461D-8D67-FCFC3909B863}"/>
      </w:docPartPr>
      <w:docPartBody>
        <w:p w:rsidR="00EE0A65" w:rsidRDefault="00E964E7" w:rsidP="00E964E7">
          <w:pPr>
            <w:pStyle w:val="6AC8B2DDCB7241F8B69B473CC46C7C7D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5C0528432E44AE8CFEF8BB2BF19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C0566-BFBE-4D9B-85F4-C11B5BD9B0CE}"/>
      </w:docPartPr>
      <w:docPartBody>
        <w:p w:rsidR="005122EC" w:rsidRDefault="005E3808" w:rsidP="005E3808">
          <w:pPr>
            <w:pStyle w:val="4C5C0528432E44AE8CFEF8BB2BF19CA7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BE3D73525148C4AF334B099B2F5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3D6F2-DE3A-40BE-AE19-AC8DB8EADA43}"/>
      </w:docPartPr>
      <w:docPartBody>
        <w:p w:rsidR="005122EC" w:rsidRDefault="005E3808" w:rsidP="005E3808">
          <w:pPr>
            <w:pStyle w:val="9BBE3D73525148C4AF334B099B2F5398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75B7559EB946CE8F86429783DBC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2511B-4973-496A-A6BC-0D9E5028BE35}"/>
      </w:docPartPr>
      <w:docPartBody>
        <w:p w:rsidR="005122EC" w:rsidRDefault="005E3808" w:rsidP="005E3808">
          <w:pPr>
            <w:pStyle w:val="2275B7559EB946CE8F86429783DBC8E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55B440EF14455FBAB2674ADCEA3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4C565-4CF4-49E4-89E0-1ED148F83550}"/>
      </w:docPartPr>
      <w:docPartBody>
        <w:p w:rsidR="005122EC" w:rsidRDefault="005E3808" w:rsidP="005E3808">
          <w:pPr>
            <w:pStyle w:val="5955B440EF14455FBAB2674ADCEA399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5470489366452B94857C152A236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A7B8C-D715-4C3B-8682-D8C15C02D337}"/>
      </w:docPartPr>
      <w:docPartBody>
        <w:p w:rsidR="005122EC" w:rsidRDefault="005E3808" w:rsidP="005E3808">
          <w:pPr>
            <w:pStyle w:val="415470489366452B94857C152A236D86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79421-14AC-4A8D-A86D-866241B3604E}"/>
      </w:docPartPr>
      <w:docPartBody>
        <w:p w:rsidR="00BC392A" w:rsidRDefault="00CF1373">
          <w:r w:rsidRPr="008B674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97309B51FD34F249ED79919CC547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55616-DEB4-4BC8-990C-A295424FF4F9}"/>
      </w:docPartPr>
      <w:docPartBody>
        <w:p w:rsidR="00F12085" w:rsidRDefault="00CA554C" w:rsidP="00CA554C">
          <w:pPr>
            <w:pStyle w:val="897309B51FD34F249ED79919CC547957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56705A7212403C8F6711E40AF75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F4FC1-C6C4-46B9-A974-94E66A017078}"/>
      </w:docPartPr>
      <w:docPartBody>
        <w:p w:rsidR="00F12085" w:rsidRDefault="00CA554C" w:rsidP="00CA554C">
          <w:pPr>
            <w:pStyle w:val="9056705A7212403C8F6711E40AF75E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97085986774272A231BA05479C8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A49D2-7410-48E9-B6CD-5B9BFFD5B0FF}"/>
      </w:docPartPr>
      <w:docPartBody>
        <w:p w:rsidR="00F12085" w:rsidRDefault="00CA554C" w:rsidP="00CA554C">
          <w:pPr>
            <w:pStyle w:val="9897085986774272A231BA05479C8C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59599F5B634CA8BF49A0AE84605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3781C-64D9-4950-A323-E176F8C8E828}"/>
      </w:docPartPr>
      <w:docPartBody>
        <w:p w:rsidR="00F12085" w:rsidRDefault="00CA554C" w:rsidP="00CA554C">
          <w:pPr>
            <w:pStyle w:val="3559599F5B634CA8BF49A0AE84605176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67536E687F349A58305F251260F5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B5882-0C03-4CC5-974A-477CB9912C34}"/>
      </w:docPartPr>
      <w:docPartBody>
        <w:p w:rsidR="00F12085" w:rsidRDefault="00CA554C" w:rsidP="00CA554C">
          <w:pPr>
            <w:pStyle w:val="D67536E687F349A58305F251260F56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4FD331B128427A8662AEE937F8A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5C6F9-AEAC-4453-81C3-6C6713BC7BF1}"/>
      </w:docPartPr>
      <w:docPartBody>
        <w:p w:rsidR="00F12085" w:rsidRDefault="00CA554C" w:rsidP="00CA554C">
          <w:pPr>
            <w:pStyle w:val="364FD331B128427A8662AEE937F8A0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E6299F24014454B7382B16AD6EF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BDF3-BC8D-4F79-89E1-E999A71F2E5C}"/>
      </w:docPartPr>
      <w:docPartBody>
        <w:p w:rsidR="00F12085" w:rsidRDefault="00CA554C" w:rsidP="00CA554C">
          <w:pPr>
            <w:pStyle w:val="04E6299F24014454B7382B16AD6EFA4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441CA33B7946DEB6728535575C9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8347B-8F64-481E-81A8-1B6F9123F69A}"/>
      </w:docPartPr>
      <w:docPartBody>
        <w:p w:rsidR="00F12085" w:rsidRDefault="00CA554C" w:rsidP="00CA554C">
          <w:pPr>
            <w:pStyle w:val="C1441CA33B7946DEB6728535575C93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234898D422435985EA5BF57DB85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AA8BF-C617-49C7-9D86-C41CDD9EC1A8}"/>
      </w:docPartPr>
      <w:docPartBody>
        <w:p w:rsidR="00F12085" w:rsidRDefault="00CA554C" w:rsidP="00CA554C">
          <w:pPr>
            <w:pStyle w:val="38234898D422435985EA5BF57DB852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7206D02C52F4D129AA8A36C84CCF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5014-8B20-4E87-90E8-E32B4EAF36FE}"/>
      </w:docPartPr>
      <w:docPartBody>
        <w:p w:rsidR="00F12085" w:rsidRDefault="00CA554C" w:rsidP="00CA554C">
          <w:pPr>
            <w:pStyle w:val="C7206D02C52F4D129AA8A36C84CCF2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B90290B3FEB40B3A893E06F01BA2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6E1ED-255E-42A0-A117-65311B8F1FBE}"/>
      </w:docPartPr>
      <w:docPartBody>
        <w:p w:rsidR="00F12085" w:rsidRDefault="00CA554C" w:rsidP="00CA554C">
          <w:pPr>
            <w:pStyle w:val="0B90290B3FEB40B3A893E06F01BA2D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F95EA5A85142BA99C8107C15FCB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93880-92B8-45F3-8A6A-E8758AF9E2E8}"/>
      </w:docPartPr>
      <w:docPartBody>
        <w:p w:rsidR="00F12085" w:rsidRDefault="00CA554C" w:rsidP="00CA554C">
          <w:pPr>
            <w:pStyle w:val="4BF95EA5A85142BA99C8107C15FCB77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4E2528A4ED4666B83BB8F7C3741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629B1-3C4D-4BB9-9020-6D5FBC94945C}"/>
      </w:docPartPr>
      <w:docPartBody>
        <w:p w:rsidR="00F12085" w:rsidRDefault="00CA554C" w:rsidP="00CA554C">
          <w:pPr>
            <w:pStyle w:val="D94E2528A4ED4666B83BB8F7C3741F9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1EC33F283746A284F40F3439AED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AD55-7AD7-4C2F-98F2-B37732AC102F}"/>
      </w:docPartPr>
      <w:docPartBody>
        <w:p w:rsidR="00F12085" w:rsidRDefault="00CA554C" w:rsidP="00CA554C">
          <w:pPr>
            <w:pStyle w:val="951EC33F283746A284F40F3439AED8B5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2364E"/>
    <w:rsid w:val="00031EAA"/>
    <w:rsid w:val="00063C74"/>
    <w:rsid w:val="000747D6"/>
    <w:rsid w:val="00097B8C"/>
    <w:rsid w:val="001024F7"/>
    <w:rsid w:val="00133336"/>
    <w:rsid w:val="00165DC8"/>
    <w:rsid w:val="001A10FF"/>
    <w:rsid w:val="001D6FE3"/>
    <w:rsid w:val="001E417D"/>
    <w:rsid w:val="001F6C15"/>
    <w:rsid w:val="0023660F"/>
    <w:rsid w:val="00243DE6"/>
    <w:rsid w:val="00251B70"/>
    <w:rsid w:val="00256F8D"/>
    <w:rsid w:val="0027442B"/>
    <w:rsid w:val="002B6532"/>
    <w:rsid w:val="002F6AA1"/>
    <w:rsid w:val="00320949"/>
    <w:rsid w:val="003B0166"/>
    <w:rsid w:val="003B2E40"/>
    <w:rsid w:val="003D1B0C"/>
    <w:rsid w:val="003D312D"/>
    <w:rsid w:val="003E037C"/>
    <w:rsid w:val="00425F4E"/>
    <w:rsid w:val="00441283"/>
    <w:rsid w:val="005073E4"/>
    <w:rsid w:val="00507E0A"/>
    <w:rsid w:val="005122EC"/>
    <w:rsid w:val="00523A90"/>
    <w:rsid w:val="00543E7F"/>
    <w:rsid w:val="00566347"/>
    <w:rsid w:val="005814DB"/>
    <w:rsid w:val="005D0155"/>
    <w:rsid w:val="005D1058"/>
    <w:rsid w:val="005E35BE"/>
    <w:rsid w:val="005E3808"/>
    <w:rsid w:val="005E58C2"/>
    <w:rsid w:val="005F13A6"/>
    <w:rsid w:val="005F1A55"/>
    <w:rsid w:val="00627B1A"/>
    <w:rsid w:val="006752B4"/>
    <w:rsid w:val="006C610C"/>
    <w:rsid w:val="006C7E43"/>
    <w:rsid w:val="006F6B16"/>
    <w:rsid w:val="00736445"/>
    <w:rsid w:val="00774DA7"/>
    <w:rsid w:val="00781235"/>
    <w:rsid w:val="007A2E6C"/>
    <w:rsid w:val="0080614B"/>
    <w:rsid w:val="0080642C"/>
    <w:rsid w:val="008945FE"/>
    <w:rsid w:val="0089757A"/>
    <w:rsid w:val="00916429"/>
    <w:rsid w:val="00920D69"/>
    <w:rsid w:val="009266E0"/>
    <w:rsid w:val="00991723"/>
    <w:rsid w:val="009A38A8"/>
    <w:rsid w:val="009A5EC5"/>
    <w:rsid w:val="009C4954"/>
    <w:rsid w:val="009C501E"/>
    <w:rsid w:val="009D0E44"/>
    <w:rsid w:val="009E53A3"/>
    <w:rsid w:val="00A01C7A"/>
    <w:rsid w:val="00A03E71"/>
    <w:rsid w:val="00A10449"/>
    <w:rsid w:val="00A177EF"/>
    <w:rsid w:val="00A31A95"/>
    <w:rsid w:val="00A802B7"/>
    <w:rsid w:val="00A8070B"/>
    <w:rsid w:val="00A87190"/>
    <w:rsid w:val="00AB4038"/>
    <w:rsid w:val="00AB5EFE"/>
    <w:rsid w:val="00AC48B9"/>
    <w:rsid w:val="00B406A6"/>
    <w:rsid w:val="00B64F7B"/>
    <w:rsid w:val="00B7681B"/>
    <w:rsid w:val="00B77152"/>
    <w:rsid w:val="00B877D0"/>
    <w:rsid w:val="00BB01E4"/>
    <w:rsid w:val="00BC392A"/>
    <w:rsid w:val="00BD662E"/>
    <w:rsid w:val="00C03606"/>
    <w:rsid w:val="00CA554C"/>
    <w:rsid w:val="00CB7A61"/>
    <w:rsid w:val="00CC5AD2"/>
    <w:rsid w:val="00CD5D0B"/>
    <w:rsid w:val="00CD6CA3"/>
    <w:rsid w:val="00CF1373"/>
    <w:rsid w:val="00CF3BB3"/>
    <w:rsid w:val="00D83D9C"/>
    <w:rsid w:val="00D87BA4"/>
    <w:rsid w:val="00DB3049"/>
    <w:rsid w:val="00E234D0"/>
    <w:rsid w:val="00E964E7"/>
    <w:rsid w:val="00EA515D"/>
    <w:rsid w:val="00EE0A65"/>
    <w:rsid w:val="00F12085"/>
    <w:rsid w:val="00F635C5"/>
    <w:rsid w:val="00F72140"/>
    <w:rsid w:val="00F80F3C"/>
    <w:rsid w:val="00F83A06"/>
    <w:rsid w:val="00F86F19"/>
    <w:rsid w:val="00FC0405"/>
    <w:rsid w:val="00FD0B0E"/>
    <w:rsid w:val="00FD1359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554C"/>
    <w:rPr>
      <w:color w:val="808080"/>
    </w:rPr>
  </w:style>
  <w:style w:type="paragraph" w:customStyle="1" w:styleId="C5C748682A4F465D8219B508328DFE4B">
    <w:name w:val="C5C748682A4F465D8219B508328DFE4B"/>
    <w:rsid w:val="00CA554C"/>
    <w:rPr>
      <w:lang w:val="en-PH" w:eastAsia="en-PH"/>
    </w:rPr>
  </w:style>
  <w:style w:type="paragraph" w:customStyle="1" w:styleId="017F870BCF8E4B86A74F7BE1EA184E69">
    <w:name w:val="017F870BCF8E4B86A74F7BE1EA184E69"/>
    <w:rsid w:val="00CA554C"/>
    <w:rPr>
      <w:lang w:val="en-PH" w:eastAsia="en-PH"/>
    </w:rPr>
  </w:style>
  <w:style w:type="paragraph" w:customStyle="1" w:styleId="71A7139CB90442308F009F0887264312">
    <w:name w:val="71A7139CB90442308F009F0887264312"/>
    <w:rsid w:val="00CA554C"/>
    <w:rPr>
      <w:lang w:val="en-PH" w:eastAsia="en-PH"/>
    </w:rPr>
  </w:style>
  <w:style w:type="paragraph" w:customStyle="1" w:styleId="F242AAE4194546158D48A9364A41D6B9">
    <w:name w:val="F242AAE4194546158D48A9364A41D6B9"/>
    <w:rsid w:val="00CA554C"/>
    <w:rPr>
      <w:lang w:val="en-PH" w:eastAsia="en-PH"/>
    </w:rPr>
  </w:style>
  <w:style w:type="paragraph" w:customStyle="1" w:styleId="6360928542304E2F9C329A806406E582">
    <w:name w:val="6360928542304E2F9C329A806406E582"/>
    <w:rsid w:val="00CA554C"/>
    <w:rPr>
      <w:lang w:val="en-PH" w:eastAsia="en-PH"/>
    </w:rPr>
  </w:style>
  <w:style w:type="paragraph" w:customStyle="1" w:styleId="985F4CD8D8B14E3B97A4CB341C200E85">
    <w:name w:val="985F4CD8D8B14E3B97A4CB341C200E85"/>
    <w:rsid w:val="00CA554C"/>
    <w:rPr>
      <w:lang w:val="en-PH" w:eastAsia="en-PH"/>
    </w:rPr>
  </w:style>
  <w:style w:type="paragraph" w:customStyle="1" w:styleId="C04DF9B959EC4F1A88E25231A1688FF4">
    <w:name w:val="C04DF9B959EC4F1A88E25231A1688FF4"/>
    <w:rsid w:val="00CA554C"/>
    <w:rPr>
      <w:lang w:val="en-PH" w:eastAsia="en-PH"/>
    </w:rPr>
  </w:style>
  <w:style w:type="paragraph" w:customStyle="1" w:styleId="AC135DEC8A8C40328F0E6C983EC55172">
    <w:name w:val="AC135DEC8A8C40328F0E6C983EC55172"/>
    <w:rsid w:val="00CA554C"/>
    <w:rPr>
      <w:lang w:val="en-PH" w:eastAsia="en-PH"/>
    </w:rPr>
  </w:style>
  <w:style w:type="paragraph" w:customStyle="1" w:styleId="4EFC85E365C14568ABB7F0AA37274313">
    <w:name w:val="4EFC85E365C14568ABB7F0AA37274313"/>
    <w:rsid w:val="00CA554C"/>
    <w:rPr>
      <w:lang w:val="en-PH" w:eastAsia="en-PH"/>
    </w:rPr>
  </w:style>
  <w:style w:type="paragraph" w:customStyle="1" w:styleId="FB23D0935D334B2EAD40DDF495EBB5AD">
    <w:name w:val="FB23D0935D334B2EAD40DDF495EBB5AD"/>
    <w:rsid w:val="00CA554C"/>
    <w:rPr>
      <w:lang w:val="en-PH" w:eastAsia="en-PH"/>
    </w:rPr>
  </w:style>
  <w:style w:type="paragraph" w:customStyle="1" w:styleId="E97E0CC998EB44DCAC983AD667DE9CD7">
    <w:name w:val="E97E0CC998EB44DCAC983AD667DE9CD7"/>
    <w:rsid w:val="00CA554C"/>
    <w:rPr>
      <w:lang w:val="en-PH" w:eastAsia="en-PH"/>
    </w:rPr>
  </w:style>
  <w:style w:type="paragraph" w:customStyle="1" w:styleId="A1DDFB4EA017425A90DA9085E2A79AB0">
    <w:name w:val="A1DDFB4EA017425A90DA9085E2A79AB0"/>
    <w:rsid w:val="00CA554C"/>
    <w:rPr>
      <w:lang w:val="en-PH" w:eastAsia="en-PH"/>
    </w:rPr>
  </w:style>
  <w:style w:type="paragraph" w:customStyle="1" w:styleId="25796F56EA484DF4A9B4169D990E5D0D">
    <w:name w:val="25796F56EA484DF4A9B4169D990E5D0D"/>
    <w:rsid w:val="00CA554C"/>
    <w:rPr>
      <w:lang w:val="en-PH" w:eastAsia="en-PH"/>
    </w:rPr>
  </w:style>
  <w:style w:type="paragraph" w:customStyle="1" w:styleId="C2B3A958AA74458695E4ADAB85AFBB5C">
    <w:name w:val="C2B3A958AA74458695E4ADAB85AFBB5C"/>
    <w:rsid w:val="00CA554C"/>
    <w:rPr>
      <w:lang w:val="en-PH" w:eastAsia="en-PH"/>
    </w:rPr>
  </w:style>
  <w:style w:type="paragraph" w:customStyle="1" w:styleId="897309B51FD34F249ED79919CC547957">
    <w:name w:val="897309B51FD34F249ED79919CC547957"/>
    <w:rsid w:val="00CA554C"/>
    <w:rPr>
      <w:lang w:val="en-PH" w:eastAsia="en-PH"/>
    </w:rPr>
  </w:style>
  <w:style w:type="paragraph" w:customStyle="1" w:styleId="9056705A7212403C8F6711E40AF75E8B">
    <w:name w:val="9056705A7212403C8F6711E40AF75E8B"/>
    <w:rsid w:val="00CA554C"/>
    <w:rPr>
      <w:lang w:val="en-PH" w:eastAsia="en-PH"/>
    </w:rPr>
  </w:style>
  <w:style w:type="paragraph" w:customStyle="1" w:styleId="9897085986774272A231BA05479C8C0A">
    <w:name w:val="9897085986774272A231BA05479C8C0A"/>
    <w:rsid w:val="00CA554C"/>
    <w:rPr>
      <w:lang w:val="en-PH" w:eastAsia="en-PH"/>
    </w:rPr>
  </w:style>
  <w:style w:type="paragraph" w:customStyle="1" w:styleId="3559599F5B634CA8BF49A0AE84605176">
    <w:name w:val="3559599F5B634CA8BF49A0AE84605176"/>
    <w:rsid w:val="00CA554C"/>
    <w:rPr>
      <w:lang w:val="en-PH" w:eastAsia="en-PH"/>
    </w:rPr>
  </w:style>
  <w:style w:type="paragraph" w:customStyle="1" w:styleId="D67536E687F349A58305F251260F56EC">
    <w:name w:val="D67536E687F349A58305F251260F56EC"/>
    <w:rsid w:val="00CA554C"/>
    <w:rPr>
      <w:lang w:val="en-PH" w:eastAsia="en-PH"/>
    </w:rPr>
  </w:style>
  <w:style w:type="paragraph" w:customStyle="1" w:styleId="364FD331B128427A8662AEE937F8A0F0">
    <w:name w:val="364FD331B128427A8662AEE937F8A0F0"/>
    <w:rsid w:val="00CA554C"/>
    <w:rPr>
      <w:lang w:val="en-PH" w:eastAsia="en-PH"/>
    </w:rPr>
  </w:style>
  <w:style w:type="paragraph" w:customStyle="1" w:styleId="04E6299F24014454B7382B16AD6EFA4E">
    <w:name w:val="04E6299F24014454B7382B16AD6EFA4E"/>
    <w:rsid w:val="00CA554C"/>
    <w:rPr>
      <w:lang w:val="en-PH" w:eastAsia="en-PH"/>
    </w:rPr>
  </w:style>
  <w:style w:type="paragraph" w:customStyle="1" w:styleId="C1441CA33B7946DEB6728535575C9345">
    <w:name w:val="C1441CA33B7946DEB6728535575C9345"/>
    <w:rsid w:val="00CA554C"/>
    <w:rPr>
      <w:lang w:val="en-PH" w:eastAsia="en-PH"/>
    </w:rPr>
  </w:style>
  <w:style w:type="paragraph" w:customStyle="1" w:styleId="38234898D422435985EA5BF57DB852A5">
    <w:name w:val="38234898D422435985EA5BF57DB852A5"/>
    <w:rsid w:val="00CA554C"/>
    <w:rPr>
      <w:lang w:val="en-PH" w:eastAsia="en-PH"/>
    </w:rPr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7206D02C52F4D129AA8A36C84CCF2A1">
    <w:name w:val="C7206D02C52F4D129AA8A36C84CCF2A1"/>
    <w:rsid w:val="00CA554C"/>
    <w:rPr>
      <w:lang w:val="en-PH" w:eastAsia="en-PH"/>
    </w:rPr>
  </w:style>
  <w:style w:type="paragraph" w:customStyle="1" w:styleId="0B90290B3FEB40B3A893E06F01BA2DDB">
    <w:name w:val="0B90290B3FEB40B3A893E06F01BA2DDB"/>
    <w:rsid w:val="00CA554C"/>
    <w:rPr>
      <w:lang w:val="en-PH" w:eastAsia="en-PH"/>
    </w:rPr>
  </w:style>
  <w:style w:type="paragraph" w:customStyle="1" w:styleId="4BF95EA5A85142BA99C8107C15FCB77B">
    <w:name w:val="4BF95EA5A85142BA99C8107C15FCB77B"/>
    <w:rsid w:val="00CA554C"/>
    <w:rPr>
      <w:lang w:val="en-PH" w:eastAsia="en-PH"/>
    </w:rPr>
  </w:style>
  <w:style w:type="paragraph" w:customStyle="1" w:styleId="D94E2528A4ED4666B83BB8F7C3741F92">
    <w:name w:val="D94E2528A4ED4666B83BB8F7C3741F92"/>
    <w:rsid w:val="00CA554C"/>
    <w:rPr>
      <w:lang w:val="en-PH" w:eastAsia="en-PH"/>
    </w:rPr>
  </w:style>
  <w:style w:type="paragraph" w:customStyle="1" w:styleId="951EC33F283746A284F40F3439AED8B5">
    <w:name w:val="951EC33F283746A284F40F3439AED8B5"/>
    <w:rsid w:val="00CA554C"/>
    <w:rPr>
      <w:lang w:val="en-PH" w:eastAsia="en-PH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A38F64AD8E5E468A8FF884599DDD32B8">
    <w:name w:val="A38F64AD8E5E468A8FF884599DDD32B8"/>
    <w:rsid w:val="00E964E7"/>
  </w:style>
  <w:style w:type="paragraph" w:customStyle="1" w:styleId="B9E6B26D5BDF4D59A1466972BEC8C819">
    <w:name w:val="B9E6B26D5BDF4D59A1466972BEC8C819"/>
    <w:rsid w:val="00E964E7"/>
  </w:style>
  <w:style w:type="paragraph" w:customStyle="1" w:styleId="4A6979345F2044008A1BEBC9D02865C4">
    <w:name w:val="4A6979345F2044008A1BEBC9D02865C4"/>
    <w:rsid w:val="00E964E7"/>
  </w:style>
  <w:style w:type="paragraph" w:customStyle="1" w:styleId="5426867084EE4554A4C15B329E545DB8">
    <w:name w:val="5426867084EE4554A4C15B329E545DB8"/>
    <w:rsid w:val="00E964E7"/>
  </w:style>
  <w:style w:type="paragraph" w:customStyle="1" w:styleId="AB033BED51394D3B8894A6D8DC4EBF60">
    <w:name w:val="AB033BED51394D3B8894A6D8DC4EBF60"/>
    <w:rsid w:val="00E964E7"/>
  </w:style>
  <w:style w:type="paragraph" w:customStyle="1" w:styleId="A2EC63CD6D5444B6B2371BD140192D14">
    <w:name w:val="A2EC63CD6D5444B6B2371BD140192D14"/>
    <w:rsid w:val="00E964E7"/>
  </w:style>
  <w:style w:type="paragraph" w:customStyle="1" w:styleId="6AC8B2DDCB7241F8B69B473CC46C7C7D">
    <w:name w:val="6AC8B2DDCB7241F8B69B473CC46C7C7D"/>
    <w:rsid w:val="00E964E7"/>
  </w:style>
  <w:style w:type="paragraph" w:customStyle="1" w:styleId="1183C2E8986D461A977B4E96CDEE606E">
    <w:name w:val="1183C2E8986D461A977B4E96CDEE606E"/>
    <w:rsid w:val="00E964E7"/>
  </w:style>
  <w:style w:type="paragraph" w:customStyle="1" w:styleId="4037E0058ADB45F4ACD22D0CC136E84C">
    <w:name w:val="4037E0058ADB45F4ACD22D0CC136E84C"/>
    <w:rsid w:val="00E964E7"/>
  </w:style>
  <w:style w:type="paragraph" w:customStyle="1" w:styleId="AC424EBB622B4C8FB224E1265AA47651">
    <w:name w:val="AC424EBB622B4C8FB224E1265AA47651"/>
    <w:rsid w:val="00E964E7"/>
  </w:style>
  <w:style w:type="paragraph" w:customStyle="1" w:styleId="92D13D8E8DB74720B0899B7F519F40E6">
    <w:name w:val="92D13D8E8DB74720B0899B7F519F40E6"/>
    <w:rsid w:val="00E964E7"/>
  </w:style>
  <w:style w:type="paragraph" w:customStyle="1" w:styleId="95353F6D7D49440E8F7EE5934C05EDBE">
    <w:name w:val="95353F6D7D49440E8F7EE5934C05EDBE"/>
    <w:rsid w:val="00E964E7"/>
  </w:style>
  <w:style w:type="paragraph" w:customStyle="1" w:styleId="F58D39C1942B4B28876ECB255DCC85D8">
    <w:name w:val="F58D39C1942B4B28876ECB255DCC85D8"/>
    <w:rsid w:val="00E964E7"/>
  </w:style>
  <w:style w:type="paragraph" w:customStyle="1" w:styleId="8E48A8F2822341E4BC6F151FB07BDF9D">
    <w:name w:val="8E48A8F2822341E4BC6F151FB07BDF9D"/>
    <w:rsid w:val="00B7681B"/>
  </w:style>
  <w:style w:type="paragraph" w:customStyle="1" w:styleId="7027D33BAE7741F9BC3C92A4D906E46D">
    <w:name w:val="7027D33BAE7741F9BC3C92A4D906E46D"/>
    <w:rsid w:val="00B7681B"/>
  </w:style>
  <w:style w:type="paragraph" w:customStyle="1" w:styleId="3C4AAF95498145CFA3B4D46EC46108DF">
    <w:name w:val="3C4AAF95498145CFA3B4D46EC46108DF"/>
    <w:rsid w:val="00B7681B"/>
  </w:style>
  <w:style w:type="paragraph" w:customStyle="1" w:styleId="EDB0FAF7F08748F9BE8009C4AB8F8BD3">
    <w:name w:val="EDB0FAF7F08748F9BE8009C4AB8F8BD3"/>
    <w:rsid w:val="00097B8C"/>
  </w:style>
  <w:style w:type="paragraph" w:customStyle="1" w:styleId="F7A5564E571043DD9ECAAB2F8DC6C117">
    <w:name w:val="F7A5564E571043DD9ECAAB2F8DC6C117"/>
    <w:rsid w:val="00097B8C"/>
  </w:style>
  <w:style w:type="paragraph" w:customStyle="1" w:styleId="AFFF75CB9F9447708822D4DC87BC6A46">
    <w:name w:val="AFFF75CB9F9447708822D4DC87BC6A46"/>
    <w:rsid w:val="00097B8C"/>
  </w:style>
  <w:style w:type="paragraph" w:customStyle="1" w:styleId="7B6F1F5FCE7848AF8B7FABC8CE9DBEF1">
    <w:name w:val="7B6F1F5FCE7848AF8B7FABC8CE9DBEF1"/>
    <w:rsid w:val="00097B8C"/>
  </w:style>
  <w:style w:type="paragraph" w:customStyle="1" w:styleId="4C5C0528432E44AE8CFEF8BB2BF19CA7">
    <w:name w:val="4C5C0528432E44AE8CFEF8BB2BF19CA7"/>
    <w:rsid w:val="005E3808"/>
    <w:rPr>
      <w:lang w:val="en-GB" w:eastAsia="ko-KR"/>
    </w:rPr>
  </w:style>
  <w:style w:type="paragraph" w:customStyle="1" w:styleId="9BBE3D73525148C4AF334B099B2F5398">
    <w:name w:val="9BBE3D73525148C4AF334B099B2F5398"/>
    <w:rsid w:val="005E3808"/>
    <w:rPr>
      <w:lang w:val="en-GB" w:eastAsia="ko-KR"/>
    </w:rPr>
  </w:style>
  <w:style w:type="paragraph" w:customStyle="1" w:styleId="2275B7559EB946CE8F86429783DBC8E6">
    <w:name w:val="2275B7559EB946CE8F86429783DBC8E6"/>
    <w:rsid w:val="005E3808"/>
    <w:rPr>
      <w:lang w:val="en-GB" w:eastAsia="ko-KR"/>
    </w:rPr>
  </w:style>
  <w:style w:type="paragraph" w:customStyle="1" w:styleId="5955B440EF14455FBAB2674ADCEA3993">
    <w:name w:val="5955B440EF14455FBAB2674ADCEA3993"/>
    <w:rsid w:val="005E3808"/>
    <w:rPr>
      <w:lang w:val="en-GB" w:eastAsia="ko-KR"/>
    </w:rPr>
  </w:style>
  <w:style w:type="paragraph" w:customStyle="1" w:styleId="415470489366452B94857C152A236D86">
    <w:name w:val="415470489366452B94857C152A236D86"/>
    <w:rsid w:val="005E3808"/>
    <w:rPr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t t r i b u t e s > A t t r i b u t e s < / A t t r i b u t e s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FC4F04E-A2E9-4FA9-8468-12E25856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2018-02-13T09:27:00Z</dcterms:created>
  <dcterms:modified xsi:type="dcterms:W3CDTF">2021-12-16T14:38:00Z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v-olrom@microsoft.com</vt:lpwstr>
  </property>
  <property fmtid="{D5CDD505-2E9C-101B-9397-08002B2CF9AE}" pid="6" name="MSIP_Label_f42aa342-8706-4288-bd11-ebb85995028c_SetDate">
    <vt:lpwstr>2017-05-02T11:20:06.4081164+03:00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